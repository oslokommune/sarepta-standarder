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rightFromText="1701" w:topFromText="1701" w:vertAnchor="page" w:horzAnchor="page" w:tblpX="1362" w:tblpY="165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5"/>
      </w:tblGrid>
      <w:tr w:rsidR="000E036D" w:rsidTr="000E036D">
        <w:trPr>
          <w:trHeight w:val="4537"/>
        </w:trPr>
        <w:tc>
          <w:tcPr>
            <w:tcW w:w="8125" w:type="dxa"/>
            <w:vAlign w:val="bottom"/>
          </w:tcPr>
          <w:p w:rsidR="000E036D" w:rsidRDefault="00E41A97" w:rsidP="00345C3F">
            <w:pPr>
              <w:pStyle w:val="Title"/>
            </w:pPr>
            <w:sdt>
              <w:sdtPr>
                <w:alias w:val="Tittel"/>
                <w:tag w:val="Tittel"/>
                <w:id w:val="7877482"/>
                <w:placeholder>
                  <w:docPart w:val="A35633F9ECDB4FCE977BCB69CB9C302C"/>
                </w:placeholder>
                <w:text w:multiLine="1"/>
              </w:sdtPr>
              <w:sdtEndPr/>
              <w:sdtContent>
                <w:r w:rsidR="00345C3F">
                  <w:t>Testaktører</w:t>
                </w:r>
              </w:sdtContent>
            </w:sdt>
          </w:p>
        </w:tc>
      </w:tr>
      <w:tr w:rsidR="00A2709D" w:rsidRPr="00A2709D" w:rsidTr="000E036D">
        <w:tc>
          <w:tcPr>
            <w:tcW w:w="8125" w:type="dxa"/>
            <w:tcMar>
              <w:top w:w="284" w:type="dxa"/>
            </w:tcMar>
          </w:tcPr>
          <w:p w:rsidR="000E036D" w:rsidRPr="00A2709D" w:rsidRDefault="00E41A97" w:rsidP="000E036D">
            <w:pPr>
              <w:pStyle w:val="Subtitle"/>
            </w:pPr>
            <w:sdt>
              <w:sdtPr>
                <w:alias w:val="Undertittel"/>
                <w:tag w:val="Undertittel"/>
                <w:id w:val="1962763106"/>
                <w:placeholder>
                  <w:docPart w:val="515AC605FDB64AE6BDD40C64A9C69490"/>
                </w:placeholder>
                <w:text w:multiLine="1"/>
              </w:sdtPr>
              <w:sdtEndPr/>
              <w:sdtContent>
                <w:r w:rsidR="003F1551" w:rsidRPr="00A2709D">
                  <w:t>Versjon 3.7</w:t>
                </w:r>
              </w:sdtContent>
            </w:sdt>
          </w:p>
          <w:sdt>
            <w:sdtPr>
              <w:rPr>
                <w:i/>
                <w:color w:val="FFFFFF" w:themeColor="background1"/>
                <w:sz w:val="26"/>
                <w:szCs w:val="26"/>
              </w:rPr>
              <w:alias w:val="Dato"/>
              <w:tag w:val="Dato"/>
              <w:id w:val="-1283646717"/>
              <w:placeholder>
                <w:docPart w:val="BC9EA5DC171149A39FCDFB54E0994EDC"/>
              </w:placeholder>
              <w:date w:fullDate="2013-11-19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p w:rsidR="000E036D" w:rsidRPr="00A2709D" w:rsidRDefault="00A2709D" w:rsidP="000E036D">
                <w:pPr>
                  <w:spacing w:after="400"/>
                  <w:rPr>
                    <w:i/>
                    <w:color w:val="FFFFFF" w:themeColor="background1"/>
                    <w:sz w:val="26"/>
                    <w:szCs w:val="26"/>
                  </w:rPr>
                </w:pPr>
                <w:r>
                  <w:rPr>
                    <w:i/>
                    <w:color w:val="FFFFFF" w:themeColor="background1"/>
                    <w:sz w:val="26"/>
                    <w:szCs w:val="26"/>
                  </w:rPr>
                  <w:t>19.11.2013</w:t>
                </w:r>
              </w:p>
            </w:sdtContent>
          </w:sdt>
          <w:p w:rsidR="000E036D" w:rsidRPr="00A2709D" w:rsidRDefault="000E036D" w:rsidP="00827A26">
            <w:pPr>
              <w:rPr>
                <w:color w:val="FFFFFF" w:themeColor="background1"/>
                <w:sz w:val="26"/>
                <w:szCs w:val="26"/>
              </w:rPr>
            </w:pPr>
            <w:r w:rsidRPr="00A2709D">
              <w:rPr>
                <w:color w:val="FFFFFF" w:themeColor="background1"/>
                <w:sz w:val="26"/>
                <w:szCs w:val="26"/>
              </w:rPr>
              <w:t>Norsk Helsenett SF</w:t>
            </w:r>
            <w:r w:rsidRPr="00A2709D">
              <w:rPr>
                <w:color w:val="FFFFFF" w:themeColor="background1"/>
                <w:sz w:val="26"/>
                <w:szCs w:val="26"/>
              </w:rPr>
              <w:br/>
            </w:r>
            <w:bookmarkStart w:id="0" w:name="_GoBack"/>
            <w:bookmarkEnd w:id="0"/>
          </w:p>
        </w:tc>
      </w:tr>
    </w:tbl>
    <w:p w:rsidR="0086456F" w:rsidRPr="00A2709D" w:rsidRDefault="0086456F">
      <w:pPr>
        <w:rPr>
          <w:color w:val="FFFFFF" w:themeColor="background1"/>
        </w:rPr>
      </w:pPr>
    </w:p>
    <w:p w:rsidR="00244711" w:rsidRPr="00A2709D" w:rsidRDefault="00244711">
      <w:pPr>
        <w:spacing w:after="160"/>
        <w:rPr>
          <w:color w:val="FFFFFF" w:themeColor="background1"/>
        </w:rPr>
        <w:sectPr w:rsidR="00244711" w:rsidRPr="00A2709D" w:rsidSect="0060378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81" w:right="1418" w:bottom="1418" w:left="2353" w:header="680" w:footer="709" w:gutter="0"/>
          <w:cols w:space="708"/>
          <w:titlePg/>
          <w:docGrid w:linePitch="360"/>
        </w:sectPr>
      </w:pPr>
    </w:p>
    <w:p w:rsidR="00A873DE" w:rsidRDefault="00A873DE">
      <w:pPr>
        <w:spacing w:after="160"/>
      </w:pPr>
    </w:p>
    <w:tbl>
      <w:tblPr>
        <w:tblStyle w:val="NHN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9"/>
        <w:gridCol w:w="1660"/>
        <w:gridCol w:w="3483"/>
        <w:gridCol w:w="2268"/>
      </w:tblGrid>
      <w:tr w:rsidR="00A873DE" w:rsidRPr="00A873DE" w:rsidTr="002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 w:rsidRPr="00A873DE">
              <w:rPr>
                <w:caps w:val="0"/>
              </w:rPr>
              <w:t>Dato</w:t>
            </w: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Versjon</w:t>
            </w: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Beskrivelse</w:t>
            </w: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Forfatter</w:t>
            </w: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</w:tbl>
    <w:p w:rsidR="00A873DE" w:rsidRDefault="00A873DE" w:rsidP="0086456F"/>
    <w:p w:rsidR="00A873DE" w:rsidRDefault="00A873DE" w:rsidP="0086456F"/>
    <w:p w:rsidR="00A873DE" w:rsidRDefault="00A873DE" w:rsidP="0086456F">
      <w:r>
        <w:t>Denne rapporten er basert på følgende dokumenter:</w:t>
      </w:r>
    </w:p>
    <w:tbl>
      <w:tblPr>
        <w:tblStyle w:val="NHN"/>
        <w:tblW w:w="5000" w:type="pct"/>
        <w:tblLook w:val="04A0" w:firstRow="1" w:lastRow="0" w:firstColumn="1" w:lastColumn="0" w:noHBand="0" w:noVBand="1"/>
      </w:tblPr>
      <w:tblGrid>
        <w:gridCol w:w="1663"/>
        <w:gridCol w:w="1662"/>
        <w:gridCol w:w="3477"/>
        <w:gridCol w:w="2268"/>
      </w:tblGrid>
      <w:tr w:rsidR="00A873DE" w:rsidRPr="00A873DE" w:rsidTr="002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1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Referanse #</w:t>
            </w:r>
          </w:p>
        </w:tc>
        <w:tc>
          <w:tcPr>
            <w:tcW w:w="1491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Versjon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Dokument navn</w:t>
            </w:r>
          </w:p>
        </w:tc>
        <w:tc>
          <w:tcPr>
            <w:tcW w:w="2034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Dokumentansvarlig</w:t>
            </w: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</w:tbl>
    <w:p w:rsidR="00244711" w:rsidRDefault="00244711" w:rsidP="0086456F">
      <w:pPr>
        <w:sectPr w:rsidR="00244711" w:rsidSect="00244711">
          <w:pgSz w:w="11906" w:h="16838"/>
          <w:pgMar w:top="2381" w:right="1418" w:bottom="1418" w:left="1418" w:header="680" w:footer="709" w:gutter="0"/>
          <w:cols w:space="708"/>
          <w:vAlign w:val="bottom"/>
          <w:docGrid w:linePitch="360"/>
        </w:sectPr>
      </w:pPr>
    </w:p>
    <w:p w:rsidR="00DE7CB2" w:rsidRDefault="00E41A97" w:rsidP="00244711">
      <w:pPr>
        <w:pStyle w:val="TOCHeading"/>
        <w:spacing w:before="0"/>
        <w:rPr>
          <w:noProof/>
        </w:rPr>
      </w:pPr>
      <w:sdt>
        <w:sdtPr>
          <w:id w:val="-216206487"/>
          <w:lock w:val="contentLocked"/>
          <w:placeholder>
            <w:docPart w:val="EABF5D730DE94BF9B3245A4F8727E154"/>
          </w:placeholder>
          <w:group/>
        </w:sdtPr>
        <w:sdtEndPr/>
        <w:sdtContent>
          <w:r w:rsidR="0062123E" w:rsidRPr="0062123E">
            <w:t>innholdsfortegnelse</w:t>
          </w:r>
        </w:sdtContent>
      </w:sdt>
      <w:r w:rsidR="0086456F">
        <w:fldChar w:fldCharType="begin"/>
      </w:r>
      <w:r w:rsidR="0086456F">
        <w:instrText xml:space="preserve"> TOC \o "1-3" \u </w:instrText>
      </w:r>
      <w:r w:rsidR="0086456F">
        <w:fldChar w:fldCharType="separate"/>
      </w:r>
    </w:p>
    <w:p w:rsidR="00DE7CB2" w:rsidRDefault="00DE7CB2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1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Testpasienter med offisiell id</w:t>
      </w:r>
      <w:r>
        <w:tab/>
      </w:r>
      <w:r>
        <w:fldChar w:fldCharType="begin"/>
      </w:r>
      <w:r>
        <w:instrText xml:space="preserve"> PAGEREF _Toc447262073 \h </w:instrText>
      </w:r>
      <w:r>
        <w:fldChar w:fldCharType="separate"/>
      </w:r>
      <w:r>
        <w:t>4</w:t>
      </w:r>
      <w:r>
        <w:fldChar w:fldCharType="end"/>
      </w:r>
    </w:p>
    <w:p w:rsidR="00DE7CB2" w:rsidRDefault="00DE7CB2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2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Testpasient uten offisiell id</w:t>
      </w:r>
      <w:r>
        <w:tab/>
      </w:r>
      <w:r>
        <w:fldChar w:fldCharType="begin"/>
      </w:r>
      <w:r>
        <w:instrText xml:space="preserve"> PAGEREF _Toc447262074 \h </w:instrText>
      </w:r>
      <w:r>
        <w:fldChar w:fldCharType="separate"/>
      </w:r>
      <w:r>
        <w:t>6</w:t>
      </w:r>
      <w:r>
        <w:fldChar w:fldCharType="end"/>
      </w:r>
    </w:p>
    <w:p w:rsidR="00DE7CB2" w:rsidRDefault="00DE7CB2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 w:rsidRPr="00D14EF9">
        <w:rPr>
          <w:lang w:val="de-DE"/>
        </w:rPr>
        <w:t>3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 w:rsidRPr="00D14EF9">
        <w:rPr>
          <w:lang w:val="de-DE"/>
        </w:rPr>
        <w:t>Testleger</w:t>
      </w:r>
      <w:r>
        <w:tab/>
      </w:r>
      <w:r>
        <w:fldChar w:fldCharType="begin"/>
      </w:r>
      <w:r>
        <w:instrText xml:space="preserve"> PAGEREF _Toc447262075 \h </w:instrText>
      </w:r>
      <w:r>
        <w:fldChar w:fldCharType="separate"/>
      </w:r>
      <w:r>
        <w:t>12</w:t>
      </w:r>
      <w:r>
        <w:fldChar w:fldCharType="end"/>
      </w:r>
    </w:p>
    <w:p w:rsidR="00DE7CB2" w:rsidRDefault="00DE7CB2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4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Testsykepleier</w:t>
      </w:r>
      <w:r>
        <w:tab/>
      </w:r>
      <w:r>
        <w:fldChar w:fldCharType="begin"/>
      </w:r>
      <w:r>
        <w:instrText xml:space="preserve"> PAGEREF _Toc447262076 \h </w:instrText>
      </w:r>
      <w:r>
        <w:fldChar w:fldCharType="separate"/>
      </w:r>
      <w:r>
        <w:t>19</w:t>
      </w:r>
      <w:r>
        <w:fldChar w:fldCharType="end"/>
      </w:r>
    </w:p>
    <w:p w:rsidR="00DE7CB2" w:rsidRDefault="00DE7CB2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5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Bioingeniører</w:t>
      </w:r>
      <w:r>
        <w:tab/>
      </w:r>
      <w:r>
        <w:fldChar w:fldCharType="begin"/>
      </w:r>
      <w:r>
        <w:instrText xml:space="preserve"> PAGEREF _Toc447262077 \h </w:instrText>
      </w:r>
      <w:r>
        <w:fldChar w:fldCharType="separate"/>
      </w:r>
      <w:r>
        <w:t>19</w:t>
      </w:r>
      <w:r>
        <w:fldChar w:fldCharType="end"/>
      </w:r>
    </w:p>
    <w:p w:rsidR="0086456F" w:rsidRDefault="0086456F">
      <w:r>
        <w:fldChar w:fldCharType="end"/>
      </w:r>
    </w:p>
    <w:p w:rsidR="00345C3F" w:rsidRDefault="0062123E" w:rsidP="00345C3F">
      <w:pPr>
        <w:pStyle w:val="Heading1"/>
      </w:pPr>
      <w:r>
        <w:br w:type="page"/>
      </w:r>
      <w:bookmarkStart w:id="1" w:name="_Toc242841417"/>
      <w:bookmarkStart w:id="2" w:name="_Toc337638790"/>
      <w:bookmarkStart w:id="3" w:name="_Toc447262073"/>
      <w:r w:rsidR="00345C3F" w:rsidRPr="00E53E8B">
        <w:lastRenderedPageBreak/>
        <w:t>Testpasienter med offisiell id</w:t>
      </w:r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2"/>
        <w:gridCol w:w="3411"/>
      </w:tblGrid>
      <w:tr w:rsidR="00AB3805" w:rsidRPr="00AB3805" w:rsidTr="00C67D1A">
        <w:trPr>
          <w:cantSplit/>
          <w:trHeight w:val="403"/>
        </w:trPr>
        <w:tc>
          <w:tcPr>
            <w:tcW w:w="9212" w:type="dxa"/>
            <w:gridSpan w:val="4"/>
            <w:shd w:val="clear" w:color="auto" w:fill="9FA7AE"/>
          </w:tcPr>
          <w:p w:rsidR="00345C3F" w:rsidRPr="00AB3805" w:rsidRDefault="00C67D1A" w:rsidP="00AB3805">
            <w:pPr>
              <w:jc w:val="center"/>
              <w:rPr>
                <w:rFonts w:ascii="Arial" w:hAnsi="Arial" w:cs="Arial"/>
                <w:b/>
                <w:color w:val="FFFFFF" w:themeColor="background1"/>
                <w:szCs w:val="18"/>
              </w:rPr>
            </w:pPr>
            <w:r w:rsidRPr="00AB3805">
              <w:rPr>
                <w:rFonts w:ascii="Arial" w:hAnsi="Arial" w:cs="Arial"/>
                <w:b/>
                <w:color w:val="FFFFFF" w:themeColor="background1"/>
                <w:szCs w:val="18"/>
              </w:rPr>
              <w:t>Testpasient 1 - mann</w:t>
            </w:r>
          </w:p>
        </w:tc>
      </w:tr>
      <w:tr w:rsidR="00345C3F" w:rsidRPr="00345C3F" w:rsidTr="00C67D1A">
        <w:trPr>
          <w:trHeight w:val="403"/>
        </w:trPr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4" w:name="_Toc127938821"/>
            <w:bookmarkStart w:id="5" w:name="_Toc127938917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4"/>
            <w:bookmarkEnd w:id="5"/>
          </w:p>
        </w:tc>
        <w:tc>
          <w:tcPr>
            <w:tcW w:w="3475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 xml:space="preserve">Roland </w:t>
            </w:r>
          </w:p>
        </w:tc>
        <w:tc>
          <w:tcPr>
            <w:tcW w:w="3476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Gundersen</w:t>
            </w:r>
          </w:p>
        </w:tc>
      </w:tr>
      <w:tr w:rsidR="00345C3F" w:rsidRPr="00345C3F" w:rsidTr="00C67D1A">
        <w:trPr>
          <w:trHeight w:val="404"/>
        </w:trPr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150765 00565</w:t>
            </w:r>
          </w:p>
        </w:tc>
      </w:tr>
      <w:tr w:rsidR="00345C3F" w:rsidRPr="00345C3F" w:rsidTr="00C67D1A">
        <w:trPr>
          <w:trHeight w:val="403"/>
        </w:trPr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Flåklypa 31</w:t>
            </w:r>
          </w:p>
        </w:tc>
      </w:tr>
      <w:tr w:rsidR="00345C3F" w:rsidRPr="00345C3F" w:rsidTr="00C67D1A">
        <w:trPr>
          <w:trHeight w:val="403"/>
        </w:trPr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2560</w:t>
            </w:r>
          </w:p>
        </w:tc>
        <w:tc>
          <w:tcPr>
            <w:tcW w:w="5182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Alvdal</w:t>
            </w:r>
          </w:p>
        </w:tc>
      </w:tr>
      <w:tr w:rsidR="00345C3F" w:rsidRPr="00345C3F" w:rsidTr="00C67D1A">
        <w:trPr>
          <w:trHeight w:val="404"/>
        </w:trPr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0438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8"/>
        <w:gridCol w:w="1666"/>
        <w:gridCol w:w="3409"/>
      </w:tblGrid>
      <w:tr w:rsidR="00345C3F" w:rsidRPr="00345C3F" w:rsidTr="00C67D1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2 - mann</w:t>
            </w:r>
          </w:p>
        </w:tc>
      </w:tr>
      <w:tr w:rsidR="00345C3F" w:rsidRPr="00345C3F" w:rsidTr="00345C3F">
        <w:tc>
          <w:tcPr>
            <w:tcW w:w="2247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6" w:name="_Toc127938822"/>
            <w:bookmarkStart w:id="7" w:name="_Toc127938918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6"/>
            <w:bookmarkEnd w:id="7"/>
          </w:p>
        </w:tc>
        <w:tc>
          <w:tcPr>
            <w:tcW w:w="3404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 xml:space="preserve">Finn </w:t>
            </w:r>
          </w:p>
        </w:tc>
        <w:tc>
          <w:tcPr>
            <w:tcW w:w="3409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Dottno</w:t>
            </w:r>
            <w:proofErr w:type="spellEnd"/>
          </w:p>
        </w:tc>
      </w:tr>
      <w:tr w:rsidR="00345C3F" w:rsidRPr="00345C3F" w:rsidTr="00345C3F">
        <w:tc>
          <w:tcPr>
            <w:tcW w:w="2247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210164 00952</w:t>
            </w:r>
          </w:p>
        </w:tc>
      </w:tr>
      <w:tr w:rsidR="00345C3F" w:rsidRPr="00345C3F" w:rsidTr="00345C3F">
        <w:tc>
          <w:tcPr>
            <w:tcW w:w="2247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Åssiden 31</w:t>
            </w:r>
          </w:p>
        </w:tc>
      </w:tr>
      <w:tr w:rsidR="00345C3F" w:rsidRPr="00345C3F" w:rsidTr="00345C3F">
        <w:tc>
          <w:tcPr>
            <w:tcW w:w="2247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075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345C3F">
        <w:tc>
          <w:tcPr>
            <w:tcW w:w="2247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6"/>
        <w:gridCol w:w="1743"/>
        <w:gridCol w:w="1664"/>
        <w:gridCol w:w="3407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3 – kvinne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8" w:name="_Toc127938823"/>
            <w:bookmarkStart w:id="9" w:name="_Toc127938919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8"/>
            <w:bookmarkEnd w:id="9"/>
          </w:p>
        </w:tc>
        <w:tc>
          <w:tcPr>
            <w:tcW w:w="3475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  <w:lang w:val="en-GB"/>
              </w:rPr>
            </w:pPr>
            <w:proofErr w:type="spellStart"/>
            <w:r w:rsidRPr="00345C3F">
              <w:rPr>
                <w:rFonts w:ascii="Arial" w:hAnsi="Arial" w:cs="Arial"/>
                <w:szCs w:val="18"/>
                <w:lang w:val="en-GB"/>
              </w:rPr>
              <w:t>Gry</w:t>
            </w:r>
            <w:proofErr w:type="spellEnd"/>
          </w:p>
        </w:tc>
        <w:tc>
          <w:tcPr>
            <w:tcW w:w="3476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  <w:lang w:val="en-GB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Telokk</w:t>
            </w:r>
            <w:proofErr w:type="spellEnd"/>
            <w:r w:rsidRPr="00345C3F">
              <w:rPr>
                <w:rFonts w:ascii="Arial" w:hAnsi="Arial" w:cs="Arial"/>
                <w:szCs w:val="18"/>
                <w:lang w:val="en-GB"/>
              </w:rPr>
              <w:t xml:space="preserve"> 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pStyle w:val="HTMLPreformatted"/>
              <w:rPr>
                <w:rFonts w:ascii="Arial" w:hAnsi="Arial" w:cs="Arial"/>
                <w:sz w:val="18"/>
                <w:szCs w:val="18"/>
              </w:rPr>
            </w:pPr>
            <w:r w:rsidRPr="00345C3F">
              <w:rPr>
                <w:rFonts w:ascii="Arial" w:hAnsi="Arial" w:cs="Arial"/>
                <w:sz w:val="18"/>
                <w:szCs w:val="18"/>
              </w:rPr>
              <w:t>120579 00499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Lungegaardsbakken13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5020</w:t>
            </w:r>
          </w:p>
        </w:tc>
        <w:tc>
          <w:tcPr>
            <w:tcW w:w="5182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Bergen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1201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738"/>
        <w:gridCol w:w="1665"/>
        <w:gridCol w:w="3409"/>
      </w:tblGrid>
      <w:tr w:rsidR="00345C3F" w:rsidRPr="00345C3F" w:rsidTr="00C67D1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4 - kvinne</w:t>
            </w:r>
          </w:p>
        </w:tc>
      </w:tr>
      <w:tr w:rsidR="00345C3F" w:rsidRPr="00345C3F" w:rsidTr="00345C3F">
        <w:tc>
          <w:tcPr>
            <w:tcW w:w="2248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10" w:name="_Toc127938824"/>
            <w:bookmarkStart w:id="11" w:name="_Toc127938920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10"/>
            <w:bookmarkEnd w:id="11"/>
          </w:p>
        </w:tc>
        <w:tc>
          <w:tcPr>
            <w:tcW w:w="3403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Line</w:t>
            </w:r>
          </w:p>
        </w:tc>
        <w:tc>
          <w:tcPr>
            <w:tcW w:w="3409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  <w:lang w:val="en-GB"/>
              </w:rPr>
              <w:t>Danser</w:t>
            </w:r>
            <w:proofErr w:type="spellEnd"/>
          </w:p>
        </w:tc>
      </w:tr>
      <w:tr w:rsidR="00345C3F" w:rsidRPr="00345C3F" w:rsidTr="00345C3F">
        <w:tc>
          <w:tcPr>
            <w:tcW w:w="2248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131169 00216</w:t>
            </w:r>
          </w:p>
        </w:tc>
      </w:tr>
      <w:tr w:rsidR="00345C3F" w:rsidRPr="00345C3F" w:rsidTr="00345C3F">
        <w:tc>
          <w:tcPr>
            <w:tcW w:w="2248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345C3F" w:rsidRPr="00345C3F" w:rsidTr="00345C3F">
        <w:tc>
          <w:tcPr>
            <w:tcW w:w="2248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074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345C3F" w:rsidRPr="00345C3F" w:rsidTr="00345C3F">
        <w:tc>
          <w:tcPr>
            <w:tcW w:w="2248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BD45BA" w:rsidRDefault="00BD45BA" w:rsidP="00345C3F">
      <w:pPr>
        <w:rPr>
          <w:rFonts w:ascii="Arial" w:hAnsi="Arial" w:cs="Arial"/>
          <w:szCs w:val="18"/>
        </w:rPr>
      </w:pPr>
    </w:p>
    <w:p w:rsidR="00BD45BA" w:rsidRDefault="00BD45BA">
      <w:pPr>
        <w:spacing w:after="1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page"/>
      </w:r>
    </w:p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9"/>
        <w:gridCol w:w="1665"/>
        <w:gridCol w:w="3409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5 - barn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12" w:name="_Toc127938825"/>
            <w:bookmarkStart w:id="13" w:name="_Toc127938921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12"/>
            <w:bookmarkEnd w:id="13"/>
          </w:p>
        </w:tc>
        <w:tc>
          <w:tcPr>
            <w:tcW w:w="3475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Folke</w:t>
            </w:r>
          </w:p>
        </w:tc>
        <w:tc>
          <w:tcPr>
            <w:tcW w:w="3476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Danser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140198 00513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182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345C3F" w:rsidRPr="00345C3F" w:rsidTr="00345C3F">
        <w:tc>
          <w:tcPr>
            <w:tcW w:w="2261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5"/>
        <w:gridCol w:w="1737"/>
        <w:gridCol w:w="1664"/>
        <w:gridCol w:w="3394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6 - D-nummer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Andine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And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D-nummer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700199 50032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Fødselsdato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30.01.1899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345C3F" w:rsidRPr="00345C3F" w:rsidTr="00345C3F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737"/>
        <w:gridCol w:w="1662"/>
        <w:gridCol w:w="3402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7 - ÆØÅ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Ærlend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Sørgård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050735 00186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Åssiden 32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p w:rsidR="00BD45BA" w:rsidRDefault="00BD45BA">
      <w:pPr>
        <w:spacing w:after="160"/>
        <w:rPr>
          <w:rFonts w:asciiTheme="majorHAnsi" w:eastAsiaTheme="majorEastAsia" w:hAnsiTheme="majorHAnsi" w:cstheme="majorBidi"/>
          <w:caps/>
          <w:color w:val="53606B"/>
          <w:sz w:val="38"/>
          <w:szCs w:val="32"/>
        </w:rPr>
      </w:pPr>
      <w:bookmarkStart w:id="14" w:name="_Toc242841418"/>
      <w:bookmarkStart w:id="15" w:name="_Toc337638791"/>
      <w:r>
        <w:br w:type="page"/>
      </w:r>
    </w:p>
    <w:p w:rsidR="00345C3F" w:rsidRPr="00A50C2B" w:rsidRDefault="00345C3F" w:rsidP="00345C3F">
      <w:pPr>
        <w:pStyle w:val="Heading1"/>
      </w:pPr>
      <w:bookmarkStart w:id="16" w:name="_Toc447262074"/>
      <w:r>
        <w:lastRenderedPageBreak/>
        <w:t>Testpasient uten offisiell id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4"/>
        <w:gridCol w:w="891"/>
        <w:gridCol w:w="1666"/>
        <w:gridCol w:w="3409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Testpasient 8 -  uten offisiell id. 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17" w:name="_Toc127938827"/>
            <w:bookmarkStart w:id="18" w:name="_Toc127938923"/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17"/>
            <w:bookmarkEnd w:id="18"/>
          </w:p>
        </w:tc>
        <w:tc>
          <w:tcPr>
            <w:tcW w:w="2606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Fred</w:t>
            </w:r>
          </w:p>
        </w:tc>
        <w:tc>
          <w:tcPr>
            <w:tcW w:w="3476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Påjord</w:t>
            </w:r>
            <w:proofErr w:type="spellEnd"/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Fødselsdato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25.03.1960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Ragnhilds gate 19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900" w:type="dxa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Lokalt hjelpenummer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250360 00305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73908998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94017997</w:t>
            </w:r>
          </w:p>
        </w:tc>
      </w:tr>
      <w:tr w:rsidR="00345C3F" w:rsidRPr="00345C3F" w:rsidTr="00345C3F">
        <w:tc>
          <w:tcPr>
            <w:tcW w:w="3130" w:type="dxa"/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  <w:lang w:val="de-DE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E-pos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  <w:lang w:val="de-DE"/>
              </w:rPr>
              <w:t>tadresse</w:t>
            </w:r>
            <w:proofErr w:type="spellEnd"/>
          </w:p>
        </w:tc>
        <w:tc>
          <w:tcPr>
            <w:tcW w:w="6082" w:type="dxa"/>
            <w:gridSpan w:val="3"/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  <w:lang w:val="de-DE"/>
              </w:rPr>
            </w:pPr>
            <w:r w:rsidRPr="00345C3F">
              <w:rPr>
                <w:rFonts w:ascii="Arial" w:hAnsi="Arial" w:cs="Arial"/>
                <w:szCs w:val="18"/>
                <w:lang w:val="de-DE"/>
              </w:rPr>
              <w:t>frejo@offline.no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b/>
          <w:bCs/>
          <w:szCs w:val="18"/>
          <w:lang w:val="de-DE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4"/>
        <w:gridCol w:w="1659"/>
        <w:gridCol w:w="3407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9 – andre tegn i navn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TOR-ERIK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ÄLMGREN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020390 00183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Mellomveien 304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737"/>
        <w:gridCol w:w="1657"/>
        <w:gridCol w:w="3407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10 - andre tegn i navn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MARIÔN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ÄNGLEGÅRD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080770 00292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Kakestien 2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BD45BA" w:rsidRDefault="00BD45BA" w:rsidP="00345C3F">
      <w:pPr>
        <w:rPr>
          <w:szCs w:val="18"/>
        </w:rPr>
      </w:pPr>
    </w:p>
    <w:p w:rsidR="00BD45BA" w:rsidRDefault="00BD45BA">
      <w:pPr>
        <w:spacing w:after="160"/>
        <w:rPr>
          <w:szCs w:val="18"/>
        </w:rPr>
      </w:pPr>
      <w:r>
        <w:rPr>
          <w:szCs w:val="18"/>
        </w:rPr>
        <w:br w:type="page"/>
      </w:r>
    </w:p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4"/>
        <w:gridCol w:w="1663"/>
        <w:gridCol w:w="3402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11 – 6 år i 2012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Aalvik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150406 50560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Blåbærlia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39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8"/>
        <w:gridCol w:w="1662"/>
        <w:gridCol w:w="3400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12 – 7 år i 2012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Jannice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Søreng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210305 50231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Karisvingen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44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738"/>
        <w:gridCol w:w="1657"/>
        <w:gridCol w:w="3406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13 – 12 år i 2012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ANNIKÉN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ÄNGLEGÅRD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120500 50295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Blåbærlia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55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8"/>
        <w:gridCol w:w="1663"/>
        <w:gridCol w:w="3398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14 – 13 år i 2012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Karoline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Matre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290199 00248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Kakestien 55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BD45BA" w:rsidRDefault="00BD45BA" w:rsidP="00345C3F">
      <w:pPr>
        <w:rPr>
          <w:rFonts w:ascii="Arial" w:hAnsi="Arial" w:cs="Arial"/>
          <w:szCs w:val="18"/>
        </w:rPr>
      </w:pPr>
    </w:p>
    <w:p w:rsidR="00BD45BA" w:rsidRDefault="00BD45BA">
      <w:pPr>
        <w:spacing w:after="1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page"/>
      </w:r>
    </w:p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4"/>
        <w:gridCol w:w="1662"/>
        <w:gridCol w:w="3403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15 – 14 år i 2012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Elise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Lindvik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190798 00468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Måneveien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33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5"/>
        <w:gridCol w:w="1663"/>
        <w:gridCol w:w="3401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16 – 15 år i 2012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Oline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Lerøy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041297 00489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Vinkelveien 44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6"/>
        <w:gridCol w:w="1662"/>
        <w:gridCol w:w="3402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17 – 17 år i 2012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Ann Kristin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Leistad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110795 00412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800050 45804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Vinkelveien 33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5"/>
        <w:gridCol w:w="1663"/>
        <w:gridCol w:w="3402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18 – Felles hjelpenummer og samisk navn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Ovlláš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Rástoš</w:t>
            </w:r>
            <w:proofErr w:type="spellEnd"/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800014 43511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Dovreveien 33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1601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4"/>
        <w:gridCol w:w="1663"/>
        <w:gridCol w:w="3402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Testpasient 19 – Felles hjelpenummer og samisk navn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Iŋgá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Pr="00345C3F">
              <w:rPr>
                <w:rFonts w:ascii="Arial" w:hAnsi="Arial" w:cs="Arial"/>
                <w:szCs w:val="18"/>
              </w:rPr>
              <w:t>Márjá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Boŋgu</w:t>
            </w:r>
            <w:proofErr w:type="spellEnd"/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800081 17075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Minkveien 99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1601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7"/>
        <w:gridCol w:w="1661"/>
        <w:gridCol w:w="3401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20 – Felles hjelpenummer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Kristine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Hansvik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Fødselsdato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10.06.1950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800086 21423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Måneveien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99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8"/>
        <w:gridCol w:w="1663"/>
        <w:gridCol w:w="3399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21 – Felles hjelpenummer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Annette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Lervik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800090 01259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Vinkelveien 77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4"/>
        <w:gridCol w:w="1661"/>
        <w:gridCol w:w="3404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22 – Felles hjelpenummer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Olga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Hanssen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 xml:space="preserve">Felles </w:t>
            </w:r>
            <w:proofErr w:type="spellStart"/>
            <w:r w:rsidRPr="00345C3F">
              <w:rPr>
                <w:rFonts w:ascii="Arial" w:hAnsi="Arial" w:cs="Arial"/>
                <w:b/>
                <w:bCs/>
                <w:szCs w:val="18"/>
              </w:rPr>
              <w:t>hjelpenr</w:t>
            </w:r>
            <w:proofErr w:type="spellEnd"/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800054 84026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Måneveien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55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BD45BA" w:rsidRDefault="00BD45BA" w:rsidP="00345C3F">
      <w:pPr>
        <w:rPr>
          <w:szCs w:val="18"/>
        </w:rPr>
      </w:pPr>
    </w:p>
    <w:p w:rsidR="00BD45BA" w:rsidRDefault="00BD45BA">
      <w:pPr>
        <w:spacing w:after="160"/>
        <w:rPr>
          <w:szCs w:val="18"/>
        </w:rPr>
      </w:pPr>
      <w:r>
        <w:rPr>
          <w:szCs w:val="18"/>
        </w:rPr>
        <w:br w:type="page"/>
      </w:r>
    </w:p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6"/>
        <w:gridCol w:w="1662"/>
        <w:gridCol w:w="3402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Testpasient 23 – kvinne, med samme navn som testpasient </w:t>
            </w:r>
            <w:proofErr w:type="spellStart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nr</w:t>
            </w:r>
            <w:proofErr w:type="spellEnd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 24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Kjersti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Arntsen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031178 00252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Kakeveien 44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6"/>
        <w:gridCol w:w="1662"/>
        <w:gridCol w:w="3402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Testpasient 24 – kvinne, med samme navn som testpasient </w:t>
            </w:r>
            <w:proofErr w:type="spellStart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nr</w:t>
            </w:r>
            <w:proofErr w:type="spellEnd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 23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Kjersti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Arntsen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190958 00273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Maristien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2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0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5"/>
        <w:gridCol w:w="1665"/>
        <w:gridCol w:w="3399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25 – kvinne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Maria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Aas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230772 00290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Kakeveien 29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5"/>
        <w:gridCol w:w="1663"/>
        <w:gridCol w:w="3402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26 – kvinne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Malin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Bogen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121190 00465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Vinkelveien 1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0603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Etterstad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0301</w:t>
            </w:r>
          </w:p>
        </w:tc>
      </w:tr>
    </w:tbl>
    <w:p w:rsidR="00BD45BA" w:rsidRDefault="00BD45BA" w:rsidP="00345C3F">
      <w:pPr>
        <w:rPr>
          <w:szCs w:val="18"/>
        </w:rPr>
      </w:pPr>
    </w:p>
    <w:p w:rsidR="00BD45BA" w:rsidRDefault="00BD45BA">
      <w:pPr>
        <w:spacing w:after="160"/>
        <w:rPr>
          <w:szCs w:val="18"/>
        </w:rPr>
      </w:pPr>
      <w:r>
        <w:rPr>
          <w:szCs w:val="18"/>
        </w:rPr>
        <w:br w:type="page"/>
      </w:r>
    </w:p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38"/>
        <w:gridCol w:w="1662"/>
        <w:gridCol w:w="3400"/>
      </w:tblGrid>
      <w:tr w:rsidR="00345C3F" w:rsidRPr="00345C3F" w:rsidTr="00C67D1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27 – mann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Arnstein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Brovold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110647 00342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Sjøgata 89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345C3F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4"/>
        <w:gridCol w:w="1661"/>
        <w:gridCol w:w="3404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28 – mann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Terje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Brostein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150454 00112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Åsveien 51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6"/>
        <w:gridCol w:w="1665"/>
        <w:gridCol w:w="3398"/>
      </w:tblGrid>
      <w:tr w:rsidR="00345C3F" w:rsidRPr="00345C3F" w:rsidTr="00C67D1A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Testpasient 29 – mann, med samme navn som testpasient </w:t>
            </w:r>
            <w:proofErr w:type="spellStart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nr</w:t>
            </w:r>
            <w:proofErr w:type="spellEnd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 30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Jørgen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Bog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191286 00143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Vestliveien 11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345C3F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1736"/>
        <w:gridCol w:w="1665"/>
        <w:gridCol w:w="3398"/>
      </w:tblGrid>
      <w:tr w:rsidR="00345C3F" w:rsidRPr="00345C3F" w:rsidTr="00BD45BA">
        <w:trPr>
          <w:cantSplit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Testpasient 30 – mann, med samme navn som testpasient </w:t>
            </w:r>
            <w:proofErr w:type="spellStart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>nr</w:t>
            </w:r>
            <w:proofErr w:type="spellEnd"/>
            <w:r w:rsidRPr="00345C3F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 29</w:t>
            </w:r>
          </w:p>
        </w:tc>
      </w:tr>
      <w:tr w:rsidR="00345C3F" w:rsidRPr="00345C3F" w:rsidTr="00C67D1A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Jørgen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Bog</w:t>
            </w:r>
          </w:p>
        </w:tc>
      </w:tr>
      <w:tr w:rsidR="00345C3F" w:rsidRPr="00345C3F" w:rsidTr="00C67D1A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140777 00162</w:t>
            </w:r>
          </w:p>
        </w:tc>
      </w:tr>
      <w:tr w:rsidR="00345C3F" w:rsidRPr="00345C3F" w:rsidTr="00C67D1A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345C3F">
              <w:rPr>
                <w:rFonts w:ascii="Arial" w:hAnsi="Arial" w:cs="Arial"/>
                <w:szCs w:val="18"/>
              </w:rPr>
              <w:t>Østliveien</w:t>
            </w:r>
            <w:proofErr w:type="spellEnd"/>
            <w:r w:rsidRPr="00345C3F">
              <w:rPr>
                <w:rFonts w:ascii="Arial" w:hAnsi="Arial" w:cs="Arial"/>
                <w:szCs w:val="18"/>
              </w:rPr>
              <w:t xml:space="preserve"> 23</w:t>
            </w:r>
          </w:p>
        </w:tc>
      </w:tr>
      <w:tr w:rsidR="00345C3F" w:rsidRPr="00345C3F" w:rsidTr="00C67D1A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0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345C3F" w:rsidRPr="00345C3F" w:rsidTr="00C67D1A">
        <w:tc>
          <w:tcPr>
            <w:tcW w:w="2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345C3F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7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5C3F" w:rsidRPr="00345C3F" w:rsidRDefault="00345C3F" w:rsidP="00345C3F">
            <w:pPr>
              <w:rPr>
                <w:rFonts w:ascii="Arial" w:hAnsi="Arial" w:cs="Arial"/>
                <w:szCs w:val="18"/>
              </w:rPr>
            </w:pPr>
            <w:r w:rsidRPr="00345C3F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345C3F" w:rsidRPr="00345C3F" w:rsidRDefault="00345C3F" w:rsidP="00345C3F">
      <w:pPr>
        <w:rPr>
          <w:szCs w:val="18"/>
        </w:rPr>
      </w:pPr>
    </w:p>
    <w:p w:rsidR="00BD45BA" w:rsidRDefault="00BD45BA">
      <w:pPr>
        <w:spacing w:after="160"/>
        <w:rPr>
          <w:rFonts w:asciiTheme="majorHAnsi" w:eastAsiaTheme="majorEastAsia" w:hAnsiTheme="majorHAnsi" w:cstheme="majorBidi"/>
          <w:caps/>
          <w:color w:val="53606B"/>
          <w:sz w:val="38"/>
          <w:szCs w:val="32"/>
          <w:lang w:val="de-DE"/>
        </w:rPr>
      </w:pPr>
      <w:bookmarkStart w:id="19" w:name="_Toc242841419"/>
      <w:bookmarkStart w:id="20" w:name="_Toc337638792"/>
      <w:r>
        <w:rPr>
          <w:lang w:val="de-DE"/>
        </w:rPr>
        <w:br w:type="page"/>
      </w:r>
    </w:p>
    <w:p w:rsidR="00345C3F" w:rsidRDefault="00345C3F" w:rsidP="00345C3F">
      <w:pPr>
        <w:pStyle w:val="Heading1"/>
        <w:rPr>
          <w:lang w:val="de-DE"/>
        </w:rPr>
      </w:pPr>
      <w:bookmarkStart w:id="21" w:name="_Toc447262075"/>
      <w:r>
        <w:rPr>
          <w:lang w:val="de-DE"/>
        </w:rPr>
        <w:lastRenderedPageBreak/>
        <w:t>Testleger</w:t>
      </w:r>
      <w:bookmarkEnd w:id="19"/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4"/>
        <w:gridCol w:w="1664"/>
        <w:gridCol w:w="3405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1 – mann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2" w:name="_Toc127938829"/>
            <w:bookmarkStart w:id="23" w:name="_Toc127938925"/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2"/>
            <w:bookmarkEnd w:id="23"/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Magnar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szCs w:val="18"/>
              </w:rPr>
              <w:t>Koman</w:t>
            </w:r>
            <w:proofErr w:type="spellEnd"/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pStyle w:val="HTMLPreformatted"/>
              <w:rPr>
                <w:rFonts w:ascii="Arial" w:hAnsi="Arial" w:cs="Arial"/>
                <w:sz w:val="18"/>
                <w:szCs w:val="18"/>
              </w:rPr>
            </w:pPr>
            <w:r w:rsidRPr="00BD45BA">
              <w:rPr>
                <w:rFonts w:ascii="Arial" w:hAnsi="Arial" w:cs="Arial"/>
                <w:sz w:val="18"/>
                <w:szCs w:val="18"/>
              </w:rPr>
              <w:t>040566 00324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BD45BA">
              <w:rPr>
                <w:rStyle w:val="fladresse1"/>
                <w:rFonts w:ascii="Arial" w:hAnsi="Arial" w:cs="Arial"/>
                <w:szCs w:val="18"/>
              </w:rPr>
              <w:t>Dreyfushammarn</w:t>
            </w:r>
            <w:proofErr w:type="spellEnd"/>
            <w:r w:rsidRPr="00BD45BA">
              <w:rPr>
                <w:rStyle w:val="fladresse1"/>
                <w:rFonts w:ascii="Arial" w:hAnsi="Arial" w:cs="Arial"/>
                <w:szCs w:val="18"/>
              </w:rPr>
              <w:t xml:space="preserve"> 23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8012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Bodø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1804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szCs w:val="18"/>
              </w:rPr>
              <w:t>9144889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Ortopedi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75589889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75589899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98128921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mako@bottomline.no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2"/>
        <w:gridCol w:w="3411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2 - mann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4" w:name="_Toc127938830"/>
            <w:bookmarkStart w:id="25" w:name="_Toc127938926"/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4"/>
            <w:bookmarkEnd w:id="25"/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August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September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200866 00138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Style w:val="fladresse1"/>
                <w:rFonts w:ascii="Arial" w:hAnsi="Arial" w:cs="Arial"/>
                <w:szCs w:val="18"/>
              </w:rPr>
              <w:t>Meieriplassen 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5590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Etne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1211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9144897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Fastlege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53759889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53759888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97217912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augsep@underline.no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739"/>
        <w:gridCol w:w="1668"/>
        <w:gridCol w:w="3405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Testlege 3 - kvinne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6" w:name="_Toc127938831"/>
            <w:bookmarkStart w:id="27" w:name="_Toc127938927"/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6"/>
            <w:bookmarkEnd w:id="27"/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Rita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031170 00205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Strandveien 112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9790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Kjøllefjord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2022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9144900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Fastlege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78499889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78499889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  <w:lang w:val="de-DE"/>
              </w:rPr>
            </w:pPr>
            <w:r w:rsidRPr="00BD45BA">
              <w:rPr>
                <w:rFonts w:ascii="Arial" w:hAnsi="Arial" w:cs="Arial"/>
                <w:szCs w:val="18"/>
                <w:lang w:val="de-DE"/>
              </w:rPr>
              <w:t>98239932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  <w:lang w:val="de-DE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  <w:lang w:val="de-DE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ritlin@highline.no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2"/>
        <w:gridCol w:w="1665"/>
        <w:gridCol w:w="3406"/>
      </w:tblGrid>
      <w:tr w:rsidR="00345C3F" w:rsidRPr="00BD45BA" w:rsidTr="00BD45B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4 - kvinne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8" w:name="_Toc127938832"/>
            <w:bookmarkStart w:id="29" w:name="_Toc127938928"/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8"/>
            <w:bookmarkEnd w:id="29"/>
          </w:p>
        </w:tc>
        <w:tc>
          <w:tcPr>
            <w:tcW w:w="3407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May</w:t>
            </w:r>
          </w:p>
        </w:tc>
        <w:tc>
          <w:tcPr>
            <w:tcW w:w="340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Jones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161268 00464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Dovreveien 18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42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7340</w:t>
            </w:r>
          </w:p>
        </w:tc>
        <w:tc>
          <w:tcPr>
            <w:tcW w:w="5071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Oppdal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1634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9144919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Indremedisin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72429889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72429888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96326923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mayjon@downline.no</w:t>
            </w:r>
          </w:p>
        </w:tc>
      </w:tr>
    </w:tbl>
    <w:p w:rsidR="00BD45BA" w:rsidRDefault="00BD45BA" w:rsidP="00345C3F">
      <w:pPr>
        <w:rPr>
          <w:rFonts w:ascii="Arial" w:hAnsi="Arial" w:cs="Arial"/>
          <w:szCs w:val="18"/>
        </w:rPr>
      </w:pPr>
    </w:p>
    <w:p w:rsidR="00BD45BA" w:rsidRDefault="00BD45BA">
      <w:pPr>
        <w:spacing w:after="1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page"/>
      </w:r>
    </w:p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9"/>
        <w:gridCol w:w="1667"/>
        <w:gridCol w:w="3407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 xml:space="preserve">Testlege 5 – mann 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Blix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Truls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22047800106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Dovreveien 188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9999966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72429999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72429899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99326923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trubli@downline.no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7"/>
        <w:gridCol w:w="3406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6 – kvinne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Bonn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Nina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28027000608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Dyreveien 18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9999967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72999889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72999888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96996923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ninbon@downline.no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6"/>
        <w:gridCol w:w="1742"/>
        <w:gridCol w:w="1668"/>
        <w:gridCol w:w="3404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Testlege 7 – mann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Bonden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Lars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17108300566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Stien 100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9999968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72477889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72427788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96327723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larsbon@downline.no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739"/>
        <w:gridCol w:w="1666"/>
        <w:gridCol w:w="3407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8 – kvinne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Borg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Thale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14076800236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Stien 155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9999969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96326955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thalbor@downline.no</w:t>
            </w:r>
          </w:p>
        </w:tc>
      </w:tr>
    </w:tbl>
    <w:p w:rsidR="00BD45BA" w:rsidRDefault="00BD45BA" w:rsidP="00345C3F">
      <w:pPr>
        <w:rPr>
          <w:rFonts w:ascii="Arial" w:hAnsi="Arial" w:cs="Arial"/>
          <w:szCs w:val="18"/>
        </w:rPr>
      </w:pPr>
    </w:p>
    <w:p w:rsidR="00BD45BA" w:rsidRDefault="00BD45BA">
      <w:pPr>
        <w:spacing w:after="1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page"/>
      </w:r>
    </w:p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5"/>
        <w:gridCol w:w="3408"/>
      </w:tblGrid>
      <w:tr w:rsidR="00345C3F" w:rsidRPr="00BD45BA" w:rsidTr="00BD45B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9 – mann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Brede</w:t>
            </w:r>
          </w:p>
        </w:tc>
        <w:tc>
          <w:tcPr>
            <w:tcW w:w="3408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Markus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13046700125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Godlia 155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40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073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9999970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72429844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72429844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96326944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marbre@downline.no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1"/>
        <w:gridCol w:w="1669"/>
        <w:gridCol w:w="3403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10 – mann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Brovold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Kai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24048600332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Melkeveien 7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72429822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72429822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96326922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kabro@downline.no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3"/>
        <w:gridCol w:w="1667"/>
        <w:gridCol w:w="3403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Testlege 12 – kvinne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Sjursheim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Inger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18118500284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Melkeveien 27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72429855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96326955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ingsju@downline.no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1"/>
        <w:gridCol w:w="1668"/>
        <w:gridCol w:w="3404"/>
      </w:tblGrid>
      <w:tr w:rsidR="00345C3F" w:rsidRPr="00BD45BA" w:rsidTr="00BD45B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13–mann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9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szCs w:val="18"/>
              </w:rPr>
              <w:t>Kjurstad</w:t>
            </w:r>
            <w:proofErr w:type="spellEnd"/>
          </w:p>
        </w:tc>
        <w:tc>
          <w:tcPr>
            <w:tcW w:w="3404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Tord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11028600374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Ormestien 27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41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07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9999973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73429889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73429888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93326923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torkju@downline.no</w:t>
            </w:r>
          </w:p>
        </w:tc>
      </w:tr>
    </w:tbl>
    <w:p w:rsidR="00BD45BA" w:rsidRDefault="00BD45BA" w:rsidP="00345C3F">
      <w:pPr>
        <w:rPr>
          <w:rFonts w:ascii="Arial" w:hAnsi="Arial" w:cs="Arial"/>
          <w:szCs w:val="18"/>
        </w:rPr>
      </w:pPr>
    </w:p>
    <w:p w:rsidR="00BD45BA" w:rsidRDefault="00BD45BA">
      <w:pPr>
        <w:spacing w:after="1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page"/>
      </w:r>
    </w:p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9"/>
        <w:gridCol w:w="1666"/>
        <w:gridCol w:w="3408"/>
      </w:tblGrid>
      <w:tr w:rsidR="00345C3F" w:rsidRPr="00BD45BA" w:rsidTr="00BD45BA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14–kvinne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0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Dal</w:t>
            </w:r>
          </w:p>
        </w:tc>
        <w:tc>
          <w:tcPr>
            <w:tcW w:w="3408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Vigdis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02117800213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Solveien 22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074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9999974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72529889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72529888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96526923</w:t>
            </w:r>
          </w:p>
        </w:tc>
      </w:tr>
      <w:tr w:rsidR="00345C3F" w:rsidRPr="00BD45BA" w:rsidTr="00BD45BA">
        <w:tc>
          <w:tcPr>
            <w:tcW w:w="2247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813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vigda@downline.no</w:t>
            </w:r>
          </w:p>
        </w:tc>
      </w:tr>
    </w:tbl>
    <w:p w:rsidR="00345C3F" w:rsidRPr="00BD45BA" w:rsidRDefault="00345C3F" w:rsidP="00345C3F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9"/>
        <w:gridCol w:w="1666"/>
        <w:gridCol w:w="3408"/>
      </w:tblGrid>
      <w:tr w:rsidR="00345C3F" w:rsidRPr="00BD45BA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Pr="00BD45BA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color w:val="FFFFFF"/>
                <w:szCs w:val="18"/>
              </w:rPr>
              <w:t>Testlege 15–kvinne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Dahl</w:t>
            </w:r>
          </w:p>
        </w:tc>
        <w:tc>
          <w:tcPr>
            <w:tcW w:w="3476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Sonja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28096900254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szCs w:val="18"/>
              </w:rPr>
              <w:t>Måneveien</w:t>
            </w:r>
            <w:proofErr w:type="spellEnd"/>
            <w:r w:rsidRPr="00BD45BA">
              <w:rPr>
                <w:rFonts w:ascii="Arial" w:hAnsi="Arial" w:cs="Arial"/>
                <w:szCs w:val="18"/>
              </w:rPr>
              <w:t xml:space="preserve">  22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7030</w:t>
            </w:r>
          </w:p>
        </w:tc>
        <w:tc>
          <w:tcPr>
            <w:tcW w:w="5182" w:type="dxa"/>
            <w:gridSpan w:val="2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1601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9999975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Lege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72129889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BD45BA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72129888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96126923</w:t>
            </w:r>
          </w:p>
        </w:tc>
      </w:tr>
      <w:tr w:rsidR="00345C3F" w:rsidRPr="00BD45BA" w:rsidTr="00345C3F">
        <w:tc>
          <w:tcPr>
            <w:tcW w:w="2261" w:type="dxa"/>
          </w:tcPr>
          <w:p w:rsidR="00345C3F" w:rsidRPr="00BD45BA" w:rsidRDefault="00345C3F" w:rsidP="00345C3F">
            <w:pPr>
              <w:rPr>
                <w:rFonts w:ascii="Arial" w:hAnsi="Arial" w:cs="Arial"/>
                <w:b/>
                <w:bCs/>
                <w:szCs w:val="18"/>
              </w:rPr>
            </w:pPr>
            <w:r w:rsidRPr="00BD45BA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Pr="00BD45BA" w:rsidRDefault="00345C3F" w:rsidP="00345C3F">
            <w:pPr>
              <w:rPr>
                <w:rFonts w:ascii="Arial" w:hAnsi="Arial" w:cs="Arial"/>
                <w:szCs w:val="18"/>
              </w:rPr>
            </w:pPr>
            <w:r w:rsidRPr="00BD45BA">
              <w:rPr>
                <w:rFonts w:ascii="Arial" w:hAnsi="Arial" w:cs="Arial"/>
                <w:szCs w:val="18"/>
              </w:rPr>
              <w:t>sonda@downline.no</w:t>
            </w:r>
          </w:p>
        </w:tc>
      </w:tr>
    </w:tbl>
    <w:p w:rsidR="00BD45BA" w:rsidRDefault="00BD45BA">
      <w:pPr>
        <w:spacing w:after="160"/>
        <w:rPr>
          <w:rFonts w:asciiTheme="majorHAnsi" w:eastAsiaTheme="majorEastAsia" w:hAnsiTheme="majorHAnsi" w:cstheme="majorBidi"/>
          <w:caps/>
          <w:color w:val="53606B"/>
          <w:sz w:val="28"/>
          <w:szCs w:val="32"/>
        </w:rPr>
      </w:pPr>
      <w:bookmarkStart w:id="30" w:name="_Toc242841420"/>
      <w:bookmarkStart w:id="31" w:name="_Toc337638793"/>
      <w:r>
        <w:rPr>
          <w:sz w:val="28"/>
        </w:rPr>
        <w:br w:type="page"/>
      </w:r>
    </w:p>
    <w:p w:rsidR="00345C3F" w:rsidRDefault="00345C3F" w:rsidP="00345C3F">
      <w:pPr>
        <w:pStyle w:val="Heading1"/>
        <w:rPr>
          <w:sz w:val="28"/>
        </w:rPr>
      </w:pPr>
      <w:bookmarkStart w:id="32" w:name="_Toc447262076"/>
      <w:r>
        <w:rPr>
          <w:sz w:val="28"/>
        </w:rPr>
        <w:lastRenderedPageBreak/>
        <w:t>Testsykepleier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5"/>
        <w:gridCol w:w="1744"/>
        <w:gridCol w:w="1663"/>
        <w:gridCol w:w="3408"/>
      </w:tblGrid>
      <w:tr w:rsidR="00345C3F" w:rsidTr="00BD45BA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Testsykepleier 1 - kvinne</w:t>
            </w:r>
          </w:p>
        </w:tc>
      </w:tr>
      <w:tr w:rsidR="00345C3F" w:rsidTr="00345C3F">
        <w:tc>
          <w:tcPr>
            <w:tcW w:w="2261" w:type="dxa"/>
          </w:tcPr>
          <w:p w:rsidR="00345C3F" w:rsidRPr="00111646" w:rsidRDefault="00345C3F" w:rsidP="00345C3F">
            <w:pPr>
              <w:rPr>
                <w:rFonts w:ascii="Arial" w:hAnsi="Arial" w:cs="Arial"/>
                <w:b/>
                <w:bCs/>
              </w:rPr>
            </w:pPr>
            <w:r w:rsidRPr="00111646">
              <w:rPr>
                <w:rFonts w:ascii="Arial" w:hAnsi="Arial" w:cs="Arial"/>
                <w:b/>
                <w:bCs/>
              </w:rPr>
              <w:t>Navn</w:t>
            </w:r>
          </w:p>
        </w:tc>
        <w:tc>
          <w:tcPr>
            <w:tcW w:w="3475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Gunn</w:t>
            </w:r>
          </w:p>
        </w:tc>
        <w:tc>
          <w:tcPr>
            <w:tcW w:w="3476" w:type="dxa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Omsorg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Fødselsnummer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 w:rsidRPr="00212427">
              <w:rPr>
                <w:rFonts w:ascii="Arial" w:hAnsi="Arial" w:cs="Arial"/>
              </w:rPr>
              <w:t>010171</w:t>
            </w:r>
            <w:r>
              <w:rPr>
                <w:rFonts w:ascii="Arial" w:hAnsi="Arial" w:cs="Arial"/>
              </w:rPr>
              <w:t xml:space="preserve"> </w:t>
            </w:r>
            <w:r w:rsidRPr="00212427">
              <w:rPr>
                <w:rFonts w:ascii="Arial" w:hAnsi="Arial" w:cs="Arial"/>
              </w:rPr>
              <w:t>12364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Gateadresse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 w:rsidRPr="007639A6">
              <w:rPr>
                <w:rFonts w:ascii="Arial" w:hAnsi="Arial" w:cs="Arial"/>
              </w:rPr>
              <w:t>Gammelvegen</w:t>
            </w:r>
            <w:r>
              <w:rPr>
                <w:rFonts w:ascii="Arial" w:hAnsi="Arial" w:cs="Arial"/>
              </w:rPr>
              <w:t xml:space="preserve"> 1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Postadresse</w:t>
            </w:r>
          </w:p>
        </w:tc>
        <w:tc>
          <w:tcPr>
            <w:tcW w:w="1769" w:type="dxa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7047</w:t>
            </w:r>
          </w:p>
        </w:tc>
        <w:tc>
          <w:tcPr>
            <w:tcW w:w="5182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Spongdal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Kommunenummer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1601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HPR-nummer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9876543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Stilling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Avdelingssykepleier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Spesialitet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HER-id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77 62 66 60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72 72 72 71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Mobilnummer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950 850 500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E-postadresse</w:t>
            </w:r>
          </w:p>
        </w:tc>
        <w:tc>
          <w:tcPr>
            <w:tcW w:w="6951" w:type="dxa"/>
            <w:gridSpan w:val="3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Gunn.omsorg@gammeltun.no</w:t>
            </w:r>
          </w:p>
        </w:tc>
      </w:tr>
    </w:tbl>
    <w:p w:rsidR="00345C3F" w:rsidRDefault="00345C3F" w:rsidP="00345C3F"/>
    <w:p w:rsidR="00345C3F" w:rsidRDefault="00345C3F" w:rsidP="00345C3F">
      <w:pPr>
        <w:pStyle w:val="Heading1"/>
        <w:rPr>
          <w:sz w:val="28"/>
        </w:rPr>
      </w:pPr>
      <w:bookmarkStart w:id="33" w:name="_Toc242841421"/>
      <w:bookmarkStart w:id="34" w:name="_Toc337638794"/>
      <w:bookmarkStart w:id="35" w:name="_Toc447262077"/>
      <w:r>
        <w:rPr>
          <w:sz w:val="28"/>
        </w:rPr>
        <w:t>Bioingeniører</w:t>
      </w:r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3412"/>
        <w:gridCol w:w="3409"/>
      </w:tblGrid>
      <w:tr w:rsidR="00345C3F" w:rsidTr="00BD45BA">
        <w:trPr>
          <w:cantSplit/>
        </w:trPr>
        <w:tc>
          <w:tcPr>
            <w:tcW w:w="9212" w:type="dxa"/>
            <w:gridSpan w:val="3"/>
            <w:shd w:val="clear" w:color="auto" w:fill="9FA7AE"/>
          </w:tcPr>
          <w:p w:rsidR="00345C3F" w:rsidRDefault="00345C3F" w:rsidP="00345C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Testlege 4 - kvinne</w:t>
            </w:r>
          </w:p>
        </w:tc>
      </w:tr>
      <w:tr w:rsidR="00345C3F" w:rsidTr="00345C3F">
        <w:tc>
          <w:tcPr>
            <w:tcW w:w="2261" w:type="dxa"/>
          </w:tcPr>
          <w:p w:rsidR="00345C3F" w:rsidRPr="00111646" w:rsidRDefault="00345C3F" w:rsidP="00345C3F">
            <w:pPr>
              <w:rPr>
                <w:rFonts w:ascii="Arial" w:hAnsi="Arial" w:cs="Arial"/>
                <w:b/>
                <w:bCs/>
              </w:rPr>
            </w:pPr>
            <w:r w:rsidRPr="00111646">
              <w:rPr>
                <w:rFonts w:ascii="Arial" w:hAnsi="Arial" w:cs="Arial"/>
                <w:b/>
                <w:bCs/>
              </w:rPr>
              <w:t>Navn</w:t>
            </w:r>
          </w:p>
        </w:tc>
        <w:tc>
          <w:tcPr>
            <w:tcW w:w="3475" w:type="dxa"/>
          </w:tcPr>
          <w:p w:rsidR="00345C3F" w:rsidRDefault="00345C3F" w:rsidP="00345C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Mykke</w:t>
            </w:r>
            <w:proofErr w:type="spellEnd"/>
          </w:p>
        </w:tc>
        <w:tc>
          <w:tcPr>
            <w:tcW w:w="3476" w:type="dxa"/>
          </w:tcPr>
          <w:p w:rsidR="00345C3F" w:rsidRDefault="00345C3F" w:rsidP="00345C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Plasme</w:t>
            </w:r>
            <w:proofErr w:type="spellEnd"/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HPR-nummer</w:t>
            </w:r>
          </w:p>
        </w:tc>
        <w:tc>
          <w:tcPr>
            <w:tcW w:w="6951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9876511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Stilling</w:t>
            </w:r>
          </w:p>
        </w:tc>
        <w:tc>
          <w:tcPr>
            <w:tcW w:w="6951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Bioingeniør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HER-id</w:t>
            </w:r>
          </w:p>
        </w:tc>
        <w:tc>
          <w:tcPr>
            <w:tcW w:w="6951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951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98345666</w:t>
            </w:r>
          </w:p>
        </w:tc>
      </w:tr>
      <w:tr w:rsidR="00345C3F" w:rsidTr="00345C3F">
        <w:tc>
          <w:tcPr>
            <w:tcW w:w="2261" w:type="dxa"/>
          </w:tcPr>
          <w:p w:rsidR="00345C3F" w:rsidRDefault="00345C3F" w:rsidP="00345C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E-postadresse</w:t>
            </w:r>
          </w:p>
        </w:tc>
        <w:tc>
          <w:tcPr>
            <w:tcW w:w="6951" w:type="dxa"/>
            <w:gridSpan w:val="2"/>
          </w:tcPr>
          <w:p w:rsidR="00345C3F" w:rsidRDefault="00345C3F" w:rsidP="00345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Mykke.plasme@downline.no</w:t>
            </w:r>
          </w:p>
        </w:tc>
      </w:tr>
    </w:tbl>
    <w:p w:rsidR="00345C3F" w:rsidRPr="003C74C1" w:rsidRDefault="00345C3F" w:rsidP="00235217"/>
    <w:sectPr w:rsidR="00345C3F" w:rsidRPr="003C74C1" w:rsidSect="00244711">
      <w:pgSz w:w="11906" w:h="16838"/>
      <w:pgMar w:top="2381" w:right="1418" w:bottom="1418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97" w:rsidRDefault="00E41A97" w:rsidP="002009FD">
      <w:pPr>
        <w:spacing w:after="0" w:line="240" w:lineRule="auto"/>
      </w:pPr>
      <w:r>
        <w:separator/>
      </w:r>
    </w:p>
  </w:endnote>
  <w:endnote w:type="continuationSeparator" w:id="0">
    <w:p w:rsidR="00E41A97" w:rsidRDefault="00E41A97" w:rsidP="0020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3F" w:rsidRDefault="00345C3F">
    <w:pPr>
      <w:pStyle w:val="Footer"/>
    </w:pPr>
    <w:r>
      <w:t>Testaktører v3.7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3F" w:rsidRDefault="00345C3F">
    <w:pPr>
      <w:pStyle w:val="Footer"/>
    </w:pPr>
    <w:r>
      <w:rPr>
        <w:noProof/>
        <w:lang w:eastAsia="nb-N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9988550</wp:posOffset>
          </wp:positionV>
          <wp:extent cx="2898140" cy="703580"/>
          <wp:effectExtent l="0" t="0" r="0" b="0"/>
          <wp:wrapNone/>
          <wp:docPr id="11" name="Bild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orsi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97" w:rsidRDefault="00E41A97" w:rsidP="002009FD">
      <w:pPr>
        <w:spacing w:after="0" w:line="240" w:lineRule="auto"/>
      </w:pPr>
      <w:r>
        <w:separator/>
      </w:r>
    </w:p>
  </w:footnote>
  <w:footnote w:type="continuationSeparator" w:id="0">
    <w:p w:rsidR="00E41A97" w:rsidRDefault="00E41A97" w:rsidP="0020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3F" w:rsidRDefault="00345C3F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2336" behindDoc="1" locked="0" layoutInCell="1" allowOverlap="1" wp14:anchorId="7F67D828" wp14:editId="4DDC70D0">
          <wp:simplePos x="0" y="0"/>
          <wp:positionH relativeFrom="column">
            <wp:posOffset>1310344</wp:posOffset>
          </wp:positionH>
          <wp:positionV relativeFrom="paragraph">
            <wp:posOffset>-431800</wp:posOffset>
          </wp:positionV>
          <wp:extent cx="3703576" cy="984738"/>
          <wp:effectExtent l="0" t="0" r="0" b="635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552" cy="105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b-NO"/>
      </w:rPr>
      <w:drawing>
        <wp:anchor distT="0" distB="0" distL="114300" distR="114300" simplePos="0" relativeHeight="251661312" behindDoc="1" locked="0" layoutInCell="1" allowOverlap="1" wp14:anchorId="11FDE09C" wp14:editId="539E6A7B">
          <wp:simplePos x="0" y="0"/>
          <wp:positionH relativeFrom="page">
            <wp:posOffset>5530362</wp:posOffset>
          </wp:positionH>
          <wp:positionV relativeFrom="page">
            <wp:posOffset>1</wp:posOffset>
          </wp:positionV>
          <wp:extent cx="2028190" cy="580292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pport_topp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056" b="49926"/>
                  <a:stretch/>
                </pic:blipFill>
                <pic:spPr bwMode="auto">
                  <a:xfrm>
                    <a:off x="0" y="0"/>
                    <a:ext cx="2028190" cy="5802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| </w:t>
    </w:r>
    <w:r>
      <w:fldChar w:fldCharType="begin"/>
    </w:r>
    <w:r>
      <w:instrText xml:space="preserve"> PAGE  \* Arabic  \* MERGEFORMAT </w:instrText>
    </w:r>
    <w:r>
      <w:fldChar w:fldCharType="separate"/>
    </w:r>
    <w:r w:rsidR="00827A26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3F" w:rsidRDefault="00345C3F">
    <w:pPr>
      <w:pStyle w:val="Header"/>
    </w:pPr>
    <w:r>
      <w:rPr>
        <w:noProof/>
        <w:lang w:eastAsia="nb-NO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88400"/>
          <wp:effectExtent l="0" t="0" r="3175" b="0"/>
          <wp:wrapNone/>
          <wp:docPr id="10" name="Bil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pport_forsi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490"/>
    <w:multiLevelType w:val="multilevel"/>
    <w:tmpl w:val="772C307E"/>
    <w:lvl w:ilvl="0">
      <w:start w:val="1"/>
      <w:numFmt w:val="bullet"/>
      <w:pStyle w:val="List"/>
      <w:lvlText w:val=""/>
      <w:lvlJc w:val="left"/>
      <w:pPr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284" w:hanging="142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426" w:hanging="142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568" w:hanging="142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710" w:hanging="142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852" w:hanging="142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994" w:hanging="142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1136" w:hanging="142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1278" w:hanging="142"/>
      </w:pPr>
      <w:rPr>
        <w:rFonts w:ascii="Arial" w:hAnsi="Arial" w:hint="default"/>
      </w:rPr>
    </w:lvl>
  </w:abstractNum>
  <w:abstractNum w:abstractNumId="1" w15:restartNumberingAfterBreak="0">
    <w:nsid w:val="27C61736"/>
    <w:multiLevelType w:val="multilevel"/>
    <w:tmpl w:val="5FDE39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3F"/>
    <w:rsid w:val="000E036D"/>
    <w:rsid w:val="00151369"/>
    <w:rsid w:val="001C2FFA"/>
    <w:rsid w:val="002009FD"/>
    <w:rsid w:val="00235217"/>
    <w:rsid w:val="0023523B"/>
    <w:rsid w:val="00244711"/>
    <w:rsid w:val="00345C3F"/>
    <w:rsid w:val="003A1FCE"/>
    <w:rsid w:val="003B371A"/>
    <w:rsid w:val="003C74C1"/>
    <w:rsid w:val="003E7D7E"/>
    <w:rsid w:val="003F1551"/>
    <w:rsid w:val="0043674B"/>
    <w:rsid w:val="0045605D"/>
    <w:rsid w:val="00481726"/>
    <w:rsid w:val="00483EE4"/>
    <w:rsid w:val="004E287B"/>
    <w:rsid w:val="00551005"/>
    <w:rsid w:val="00596453"/>
    <w:rsid w:val="00603781"/>
    <w:rsid w:val="00610556"/>
    <w:rsid w:val="0062123E"/>
    <w:rsid w:val="00623E63"/>
    <w:rsid w:val="00827A26"/>
    <w:rsid w:val="00835E5B"/>
    <w:rsid w:val="0086456F"/>
    <w:rsid w:val="009F5F5C"/>
    <w:rsid w:val="00A04674"/>
    <w:rsid w:val="00A2709D"/>
    <w:rsid w:val="00A873DE"/>
    <w:rsid w:val="00AB3805"/>
    <w:rsid w:val="00B90B28"/>
    <w:rsid w:val="00BD45BA"/>
    <w:rsid w:val="00C2796F"/>
    <w:rsid w:val="00C37451"/>
    <w:rsid w:val="00C47E5D"/>
    <w:rsid w:val="00C67D1A"/>
    <w:rsid w:val="00D61D15"/>
    <w:rsid w:val="00DE24B3"/>
    <w:rsid w:val="00DE7CB2"/>
    <w:rsid w:val="00DF7322"/>
    <w:rsid w:val="00E41A97"/>
    <w:rsid w:val="00F007D2"/>
    <w:rsid w:val="00F41BF0"/>
    <w:rsid w:val="00F47696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6AB8AD-8954-4EAF-9185-114046AA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0"/>
    <w:lsdException w:name="toc 3" w:uiPriority="0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 w:uiPriority="0"/>
    <w:lsdException w:name="header" w:semiHidden="1" w:uiPriority="0" w:unhideWhenUsed="1"/>
    <w:lsdException w:name="footer" w:semiHidden="1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/>
    <w:lsdException w:name="line number" w:semiHidden="1"/>
    <w:lsdException w:name="page number" w:semiHidden="1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 w:uiPriority="0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0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iPriority="0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217"/>
    <w:pPr>
      <w:spacing w:after="18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45605D"/>
    <w:pPr>
      <w:keepNext/>
      <w:keepLines/>
      <w:numPr>
        <w:numId w:val="1"/>
      </w:numPr>
      <w:spacing w:before="480" w:after="200" w:line="240" w:lineRule="auto"/>
      <w:ind w:left="0" w:hanging="442"/>
      <w:outlineLvl w:val="0"/>
    </w:pPr>
    <w:rPr>
      <w:rFonts w:asciiTheme="majorHAnsi" w:eastAsiaTheme="majorEastAsia" w:hAnsiTheme="majorHAnsi" w:cstheme="majorBidi"/>
      <w:caps/>
      <w:color w:val="53606B"/>
      <w:sz w:val="38"/>
      <w:szCs w:val="32"/>
    </w:rPr>
  </w:style>
  <w:style w:type="paragraph" w:styleId="Heading2">
    <w:name w:val="heading 2"/>
    <w:basedOn w:val="Normal"/>
    <w:next w:val="Normal"/>
    <w:link w:val="Heading2Char"/>
    <w:qFormat/>
    <w:rsid w:val="0045605D"/>
    <w:pPr>
      <w:keepNext/>
      <w:keepLines/>
      <w:numPr>
        <w:ilvl w:val="1"/>
        <w:numId w:val="1"/>
      </w:numPr>
      <w:spacing w:before="480" w:after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caps/>
      <w:color w:val="53606B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605D"/>
    <w:pPr>
      <w:keepNext/>
      <w:keepLines/>
      <w:numPr>
        <w:ilvl w:val="2"/>
        <w:numId w:val="1"/>
      </w:numPr>
      <w:spacing w:before="480" w:after="200" w:line="240" w:lineRule="auto"/>
      <w:outlineLvl w:val="2"/>
    </w:pPr>
    <w:rPr>
      <w:rFonts w:asciiTheme="majorHAnsi" w:eastAsiaTheme="majorEastAsia" w:hAnsiTheme="majorHAnsi" w:cstheme="majorBidi"/>
      <w:b/>
      <w:color w:val="53606B"/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8645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19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645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19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645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B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645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B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645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645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605D"/>
    <w:rPr>
      <w:rFonts w:asciiTheme="majorHAnsi" w:eastAsiaTheme="majorEastAsia" w:hAnsiTheme="majorHAnsi" w:cstheme="majorBidi"/>
      <w:caps/>
      <w:color w:val="53606B"/>
      <w:sz w:val="3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05D"/>
    <w:rPr>
      <w:rFonts w:asciiTheme="majorHAnsi" w:eastAsiaTheme="majorEastAsia" w:hAnsiTheme="majorHAnsi" w:cstheme="majorBidi"/>
      <w:b/>
      <w:caps/>
      <w:color w:val="53606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05D"/>
    <w:rPr>
      <w:rFonts w:asciiTheme="majorHAnsi" w:eastAsiaTheme="majorEastAsia" w:hAnsiTheme="majorHAnsi" w:cstheme="majorBidi"/>
      <w:b/>
      <w:color w:val="53606B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6F"/>
    <w:rPr>
      <w:rFonts w:asciiTheme="majorHAnsi" w:eastAsiaTheme="majorEastAsia" w:hAnsiTheme="majorHAnsi" w:cstheme="majorBidi"/>
      <w:i/>
      <w:iCs/>
      <w:color w:val="A19300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6F"/>
    <w:rPr>
      <w:rFonts w:asciiTheme="majorHAnsi" w:eastAsiaTheme="majorEastAsia" w:hAnsiTheme="majorHAnsi" w:cstheme="majorBidi"/>
      <w:color w:val="A19300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6F"/>
    <w:rPr>
      <w:rFonts w:asciiTheme="majorHAnsi" w:eastAsiaTheme="majorEastAsia" w:hAnsiTheme="majorHAnsi" w:cstheme="majorBidi"/>
      <w:color w:val="6B620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6F"/>
    <w:rPr>
      <w:rFonts w:asciiTheme="majorHAnsi" w:eastAsiaTheme="majorEastAsia" w:hAnsiTheme="majorHAnsi" w:cstheme="majorBidi"/>
      <w:i/>
      <w:iCs/>
      <w:color w:val="6B6200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rsid w:val="00603781"/>
    <w:pPr>
      <w:tabs>
        <w:tab w:val="center" w:pos="4536"/>
        <w:tab w:val="right" w:pos="9072"/>
      </w:tabs>
      <w:spacing w:after="0" w:line="240" w:lineRule="auto"/>
      <w:ind w:right="-142"/>
      <w:jc w:val="right"/>
    </w:pPr>
    <w:rPr>
      <w:color w:val="2B3844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5217"/>
    <w:rPr>
      <w:color w:val="2B3844"/>
      <w:sz w:val="16"/>
    </w:rPr>
  </w:style>
  <w:style w:type="paragraph" w:styleId="Footer">
    <w:name w:val="footer"/>
    <w:basedOn w:val="Normal"/>
    <w:link w:val="FooterChar"/>
    <w:uiPriority w:val="99"/>
    <w:rsid w:val="0020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17"/>
    <w:rPr>
      <w:sz w:val="18"/>
    </w:rPr>
  </w:style>
  <w:style w:type="paragraph" w:styleId="Title">
    <w:name w:val="Title"/>
    <w:basedOn w:val="Normal"/>
    <w:next w:val="Normal"/>
    <w:link w:val="TitleChar"/>
    <w:qFormat/>
    <w:rsid w:val="004367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3606B"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4B"/>
    <w:rPr>
      <w:rFonts w:asciiTheme="majorHAnsi" w:eastAsiaTheme="majorEastAsia" w:hAnsiTheme="majorHAnsi" w:cstheme="majorBidi"/>
      <w:caps/>
      <w:color w:val="53606B"/>
      <w:spacing w:val="-10"/>
      <w:kern w:val="28"/>
      <w:sz w:val="7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4B"/>
    <w:pPr>
      <w:numPr>
        <w:ilvl w:val="1"/>
      </w:numPr>
      <w:spacing w:after="0" w:line="240" w:lineRule="auto"/>
    </w:pPr>
    <w:rPr>
      <w:rFonts w:eastAsiaTheme="minorEastAsia"/>
      <w:color w:val="FFFFFF" w:themeColor="background1"/>
      <w:spacing w:val="15"/>
      <w:sz w:val="38"/>
    </w:rPr>
  </w:style>
  <w:style w:type="character" w:customStyle="1" w:styleId="SubtitleChar">
    <w:name w:val="Subtitle Char"/>
    <w:basedOn w:val="DefaultParagraphFont"/>
    <w:link w:val="Subtitle"/>
    <w:uiPriority w:val="11"/>
    <w:rsid w:val="0043674B"/>
    <w:rPr>
      <w:rFonts w:eastAsiaTheme="minorEastAsia"/>
      <w:color w:val="FFFFFF" w:themeColor="background1"/>
      <w:spacing w:val="15"/>
      <w:sz w:val="38"/>
    </w:rPr>
  </w:style>
  <w:style w:type="paragraph" w:styleId="TOCHeading">
    <w:name w:val="TOC Heading"/>
    <w:basedOn w:val="Heading1"/>
    <w:next w:val="Normal"/>
    <w:uiPriority w:val="39"/>
    <w:semiHidden/>
    <w:qFormat/>
    <w:rsid w:val="0062123E"/>
    <w:pPr>
      <w:numPr>
        <w:numId w:val="0"/>
      </w:numPr>
      <w:spacing w:after="360"/>
      <w:ind w:left="-442"/>
      <w:outlineLvl w:val="9"/>
    </w:pPr>
    <w:rPr>
      <w:sz w:val="32"/>
    </w:rPr>
  </w:style>
  <w:style w:type="paragraph" w:styleId="FootnoteText">
    <w:name w:val="footnote text"/>
    <w:basedOn w:val="Normal"/>
    <w:link w:val="FootnoteTextChar"/>
    <w:uiPriority w:val="99"/>
    <w:rsid w:val="0043674B"/>
    <w:pPr>
      <w:spacing w:after="0" w:line="240" w:lineRule="auto"/>
    </w:pPr>
    <w:rPr>
      <w:color w:val="2B3844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674B"/>
    <w:rPr>
      <w:color w:val="2B3844"/>
      <w:sz w:val="14"/>
      <w:szCs w:val="20"/>
    </w:rPr>
  </w:style>
  <w:style w:type="paragraph" w:styleId="Caption">
    <w:name w:val="caption"/>
    <w:basedOn w:val="Normal"/>
    <w:next w:val="Normal"/>
    <w:uiPriority w:val="35"/>
    <w:qFormat/>
    <w:rsid w:val="00235217"/>
    <w:pPr>
      <w:pBdr>
        <w:bottom w:val="single" w:sz="4" w:space="10" w:color="auto"/>
      </w:pBdr>
      <w:spacing w:after="480" w:line="240" w:lineRule="auto"/>
    </w:pPr>
    <w:rPr>
      <w:i/>
      <w:iCs/>
      <w:sz w:val="16"/>
      <w:szCs w:val="18"/>
    </w:rPr>
  </w:style>
  <w:style w:type="table" w:styleId="TableGrid">
    <w:name w:val="Table Grid"/>
    <w:basedOn w:val="TableNormal"/>
    <w:rsid w:val="0043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674B"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C47E5D"/>
    <w:pPr>
      <w:tabs>
        <w:tab w:val="left" w:pos="227"/>
        <w:tab w:val="right" w:pos="8125"/>
      </w:tabs>
      <w:spacing w:before="280" w:after="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C47E5D"/>
    <w:pPr>
      <w:tabs>
        <w:tab w:val="left" w:pos="567"/>
        <w:tab w:val="right" w:pos="8125"/>
      </w:tabs>
      <w:spacing w:after="0"/>
      <w:ind w:left="227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C47E5D"/>
    <w:pPr>
      <w:tabs>
        <w:tab w:val="left" w:pos="794"/>
      </w:tabs>
      <w:spacing w:after="0"/>
      <w:ind w:left="227"/>
    </w:pPr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C37451"/>
    <w:rPr>
      <w:vertAlign w:val="superscript"/>
    </w:rPr>
  </w:style>
  <w:style w:type="paragraph" w:styleId="List">
    <w:name w:val="List"/>
    <w:basedOn w:val="Normal"/>
    <w:uiPriority w:val="34"/>
    <w:qFormat/>
    <w:rsid w:val="00C37451"/>
    <w:pPr>
      <w:numPr>
        <w:numId w:val="2"/>
      </w:numPr>
      <w:contextualSpacing/>
    </w:pPr>
  </w:style>
  <w:style w:type="paragraph" w:customStyle="1" w:styleId="Bildetekstutenlinje">
    <w:name w:val="Bildetekst uten linje"/>
    <w:basedOn w:val="Caption"/>
    <w:next w:val="Normal"/>
    <w:uiPriority w:val="35"/>
    <w:qFormat/>
    <w:rsid w:val="00235217"/>
    <w:pPr>
      <w:pBdr>
        <w:bottom w:val="none" w:sz="0" w:space="0" w:color="auto"/>
      </w:pBdr>
    </w:pPr>
  </w:style>
  <w:style w:type="table" w:customStyle="1" w:styleId="NHN">
    <w:name w:val="NHN"/>
    <w:basedOn w:val="TableNormal"/>
    <w:uiPriority w:val="99"/>
    <w:rsid w:val="003C74C1"/>
    <w:pPr>
      <w:spacing w:after="0" w:line="240" w:lineRule="auto"/>
    </w:pPr>
    <w:rPr>
      <w:sz w:val="18"/>
    </w:rPr>
    <w:tblPr>
      <w:tblStyleRowBandSize w:val="1"/>
      <w:tblBorders>
        <w:insideV w:val="single" w:sz="4" w:space="0" w:color="auto"/>
      </w:tblBorders>
      <w:tblCellMar>
        <w:top w:w="113" w:type="dxa"/>
        <w:bottom w:w="113" w:type="dxa"/>
      </w:tblCellMar>
    </w:tblPr>
    <w:tcPr>
      <w:shd w:val="clear" w:color="auto" w:fill="EAEBEE"/>
      <w:vAlign w:val="center"/>
    </w:tcPr>
    <w:tblStylePr w:type="firstRow">
      <w:pPr>
        <w:jc w:val="left"/>
      </w:pPr>
      <w:rPr>
        <w:caps/>
        <w:smallCap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8606A"/>
      </w:tcPr>
    </w:tblStylePr>
    <w:tblStylePr w:type="band1Horz">
      <w:tblPr/>
      <w:tcPr>
        <w:shd w:val="clear" w:color="auto" w:fill="D0D3D8"/>
      </w:tcPr>
    </w:tblStylePr>
    <w:tblStylePr w:type="band2Horz">
      <w:tblPr/>
      <w:tcPr>
        <w:shd w:val="clear" w:color="auto" w:fill="EAEBEE"/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DF73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3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F7322"/>
    <w:rPr>
      <w:vertAlign w:val="superscript"/>
    </w:rPr>
  </w:style>
  <w:style w:type="character" w:customStyle="1" w:styleId="HTMLPreformattedChar">
    <w:name w:val="HTML Preformatted Char"/>
    <w:basedOn w:val="DefaultParagraphFont"/>
    <w:link w:val="HTMLPreformatted"/>
    <w:rsid w:val="00345C3F"/>
    <w:rPr>
      <w:rFonts w:ascii="Arial Unicode MS" w:eastAsia="Arial Unicode MS" w:hAnsi="Arial Unicode MS" w:cs="Arial Unicode MS"/>
      <w:sz w:val="20"/>
      <w:szCs w:val="20"/>
      <w:lang w:eastAsia="nb-NO"/>
    </w:rPr>
  </w:style>
  <w:style w:type="paragraph" w:styleId="HTMLPreformatted">
    <w:name w:val="HTML Preformatted"/>
    <w:basedOn w:val="Normal"/>
    <w:link w:val="HTMLPreformattedChar"/>
    <w:rsid w:val="0034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nb-NO"/>
    </w:rPr>
  </w:style>
  <w:style w:type="character" w:customStyle="1" w:styleId="DocumentMapChar">
    <w:name w:val="Document Map Char"/>
    <w:basedOn w:val="DefaultParagraphFont"/>
    <w:link w:val="DocumentMap"/>
    <w:semiHidden/>
    <w:rsid w:val="00345C3F"/>
    <w:rPr>
      <w:rFonts w:ascii="Tahoma" w:eastAsia="Times New Roman" w:hAnsi="Tahoma" w:cs="Tahoma"/>
      <w:sz w:val="20"/>
      <w:szCs w:val="20"/>
      <w:shd w:val="clear" w:color="auto" w:fill="000080"/>
      <w:lang w:eastAsia="nb-NO"/>
    </w:rPr>
  </w:style>
  <w:style w:type="paragraph" w:styleId="DocumentMap">
    <w:name w:val="Document Map"/>
    <w:basedOn w:val="Normal"/>
    <w:link w:val="DocumentMapChar"/>
    <w:semiHidden/>
    <w:rsid w:val="00345C3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nb-NO"/>
    </w:rPr>
  </w:style>
  <w:style w:type="character" w:customStyle="1" w:styleId="BalloonTextChar">
    <w:name w:val="Balloon Text Char"/>
    <w:basedOn w:val="DefaultParagraphFont"/>
    <w:link w:val="BalloonText"/>
    <w:rsid w:val="00345C3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rsid w:val="00345C3F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345C3F"/>
    <w:rPr>
      <w:rFonts w:ascii="Times New Roman" w:eastAsia="Times New Roman" w:hAnsi="Times New Roman" w:cs="Times New Roman"/>
      <w:sz w:val="20"/>
      <w:szCs w:val="20"/>
      <w:lang w:eastAsia="nb-NO"/>
    </w:rPr>
  </w:style>
  <w:style w:type="paragraph" w:styleId="CommentText">
    <w:name w:val="annotation text"/>
    <w:basedOn w:val="Normal"/>
    <w:link w:val="CommentTextChar"/>
    <w:rsid w:val="00345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</w:style>
  <w:style w:type="character" w:customStyle="1" w:styleId="CommentSubjectChar">
    <w:name w:val="Comment Subject Char"/>
    <w:basedOn w:val="CommentTextChar"/>
    <w:link w:val="CommentSubject"/>
    <w:rsid w:val="00345C3F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345C3F"/>
    <w:rPr>
      <w:b/>
      <w:bCs/>
      <w:lang w:val="x-none" w:eastAsia="x-none"/>
    </w:rPr>
  </w:style>
  <w:style w:type="character" w:customStyle="1" w:styleId="fladresse1">
    <w:name w:val="fladresse1"/>
    <w:rsid w:val="00345C3F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HNPC\Maler\Norsk%20Helsenett\NHN_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5633F9ECDB4FCE977BCB69CB9C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99EDB-F8D2-4C3F-B0A9-4547EDB352FA}"/>
      </w:docPartPr>
      <w:docPartBody>
        <w:p w:rsidR="00435AE8" w:rsidRDefault="00B92CF5">
          <w:pPr>
            <w:pStyle w:val="A35633F9ECDB4FCE977BCB69CB9C302C"/>
          </w:pPr>
          <w:r w:rsidRPr="0043674B">
            <w:rPr>
              <w:rStyle w:val="PlaceholderText"/>
              <w:color w:val="53606B"/>
            </w:rPr>
            <w:t>[Tittel]</w:t>
          </w:r>
        </w:p>
      </w:docPartBody>
    </w:docPart>
    <w:docPart>
      <w:docPartPr>
        <w:name w:val="515AC605FDB64AE6BDD40C64A9C69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E75A-AE83-4BAF-8728-B3A8A01042C7}"/>
      </w:docPartPr>
      <w:docPartBody>
        <w:p w:rsidR="00435AE8" w:rsidRDefault="00B92CF5">
          <w:pPr>
            <w:pStyle w:val="515AC605FDB64AE6BDD40C64A9C69490"/>
          </w:pPr>
          <w:r w:rsidRPr="0043674B">
            <w:rPr>
              <w:rStyle w:val="PlaceholderText"/>
              <w:color w:val="FFFFFF" w:themeColor="background1"/>
            </w:rPr>
            <w:t>[Undertittel]</w:t>
          </w:r>
        </w:p>
      </w:docPartBody>
    </w:docPart>
    <w:docPart>
      <w:docPartPr>
        <w:name w:val="BC9EA5DC171149A39FCDFB54E099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06CBE-EACF-4C63-8BC2-10CB92F6D086}"/>
      </w:docPartPr>
      <w:docPartBody>
        <w:p w:rsidR="00435AE8" w:rsidRDefault="00B92CF5">
          <w:pPr>
            <w:pStyle w:val="BC9EA5DC171149A39FCDFB54E0994EDC"/>
          </w:pP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>
            <w:rPr>
              <w:noProof/>
            </w:rPr>
            <w:t>00.00.0000</w:t>
          </w:r>
          <w:r>
            <w:fldChar w:fldCharType="end"/>
          </w:r>
        </w:p>
      </w:docPartBody>
    </w:docPart>
    <w:docPart>
      <w:docPartPr>
        <w:name w:val="EABF5D730DE94BF9B3245A4F8727E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338AD-C36E-4361-8B50-9C6B476C20D3}"/>
      </w:docPartPr>
      <w:docPartBody>
        <w:p w:rsidR="00435AE8" w:rsidRDefault="00B92CF5">
          <w:pPr>
            <w:pStyle w:val="EABF5D730DE94BF9B3245A4F8727E154"/>
          </w:pPr>
          <w:r w:rsidRPr="005E789A">
            <w:rPr>
              <w:rStyle w:val="PlaceholderText"/>
            </w:rPr>
            <w:t>Klikk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F5"/>
    <w:rsid w:val="00435AE8"/>
    <w:rsid w:val="00876513"/>
    <w:rsid w:val="009F066F"/>
    <w:rsid w:val="00B92CF5"/>
    <w:rsid w:val="00C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5633F9ECDB4FCE977BCB69CB9C302C">
    <w:name w:val="A35633F9ECDB4FCE977BCB69CB9C302C"/>
  </w:style>
  <w:style w:type="paragraph" w:customStyle="1" w:styleId="515AC605FDB64AE6BDD40C64A9C69490">
    <w:name w:val="515AC605FDB64AE6BDD40C64A9C69490"/>
  </w:style>
  <w:style w:type="paragraph" w:customStyle="1" w:styleId="BC9EA5DC171149A39FCDFB54E0994EDC">
    <w:name w:val="BC9EA5DC171149A39FCDFB54E0994EDC"/>
  </w:style>
  <w:style w:type="paragraph" w:customStyle="1" w:styleId="E3DFD7CC025E4A248C8E8FA97303A6BD">
    <w:name w:val="E3DFD7CC025E4A248C8E8FA97303A6BD"/>
  </w:style>
  <w:style w:type="paragraph" w:customStyle="1" w:styleId="EABF5D730DE94BF9B3245A4F8727E154">
    <w:name w:val="EABF5D730DE94BF9B3245A4F8727E154"/>
  </w:style>
  <w:style w:type="paragraph" w:customStyle="1" w:styleId="6CD732E9507E49EF98F864A32B01C66D">
    <w:name w:val="6CD732E9507E49EF98F864A32B01C66D"/>
  </w:style>
  <w:style w:type="paragraph" w:customStyle="1" w:styleId="58028CA1070140418F5AB7D050CD6724">
    <w:name w:val="58028CA1070140418F5AB7D050CD6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NH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C600"/>
      </a:accent1>
      <a:accent2>
        <a:srgbClr val="97386F"/>
      </a:accent2>
      <a:accent3>
        <a:srgbClr val="9FA7AE"/>
      </a:accent3>
      <a:accent4>
        <a:srgbClr val="4D9D34"/>
      </a:accent4>
      <a:accent5>
        <a:srgbClr val="009972"/>
      </a:accent5>
      <a:accent6>
        <a:srgbClr val="7FC2B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85F6-1043-4EBF-97DB-462546C6303D}">
  <ds:schemaRefs/>
</ds:datastoreItem>
</file>

<file path=customXml/itemProps2.xml><?xml version="1.0" encoding="utf-8"?>
<ds:datastoreItem xmlns:ds="http://schemas.openxmlformats.org/officeDocument/2006/customXml" ds:itemID="{264540EE-1586-498F-8CD8-2696323E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NHN_Rapport.dotx</Template>
  <TotalTime>39</TotalTime>
  <Pages>19</Pages>
  <Words>1670</Words>
  <Characters>8853</Characters>
  <Application>Microsoft Office Word</Application>
  <DocSecurity>0</DocSecurity>
  <PresentationFormat/>
  <Lines>73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Norsk Helsenett</Company>
  <LinksUpToDate>false</LinksUpToDate>
  <CharactersWithSpaces>10502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Mandelid</dc:creator>
  <cp:keywords/>
  <dc:description>Template by addpoint.no</dc:description>
  <cp:lastModifiedBy>Thomas Mandelid</cp:lastModifiedBy>
  <cp:revision>5</cp:revision>
  <dcterms:created xsi:type="dcterms:W3CDTF">2016-04-01T05:41:00Z</dcterms:created>
  <dcterms:modified xsi:type="dcterms:W3CDTF">2016-04-01T06:57:00Z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