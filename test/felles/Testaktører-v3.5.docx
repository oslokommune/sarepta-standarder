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rightFromText="1701" w:topFromText="1701" w:vertAnchor="page" w:horzAnchor="page" w:tblpX="1362" w:tblpY="16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5"/>
      </w:tblGrid>
      <w:tr w:rsidR="000E036D" w:rsidTr="000E036D">
        <w:trPr>
          <w:trHeight w:val="4537"/>
        </w:trPr>
        <w:tc>
          <w:tcPr>
            <w:tcW w:w="8125" w:type="dxa"/>
            <w:vAlign w:val="bottom"/>
          </w:tcPr>
          <w:sdt>
            <w:sdtPr>
              <w:alias w:val="Tittel"/>
              <w:tag w:val="Tittel"/>
              <w:id w:val="7877482"/>
              <w:placeholder>
                <w:docPart w:val="BB428DE00A43440BB55E623CA935C2BD"/>
              </w:placeholder>
              <w:text w:multiLine="1"/>
            </w:sdtPr>
            <w:sdtEndPr/>
            <w:sdtContent>
              <w:p w:rsidR="000E036D" w:rsidRDefault="00EC3A4E" w:rsidP="00EC3A4E">
                <w:pPr>
                  <w:pStyle w:val="Title"/>
                </w:pPr>
                <w:r>
                  <w:t>Testaktører</w:t>
                </w:r>
              </w:p>
            </w:sdtContent>
          </w:sdt>
        </w:tc>
      </w:tr>
      <w:tr w:rsidR="000E036D" w:rsidTr="000E036D">
        <w:tc>
          <w:tcPr>
            <w:tcW w:w="8125" w:type="dxa"/>
            <w:tcMar>
              <w:top w:w="284" w:type="dxa"/>
            </w:tcMar>
          </w:tcPr>
          <w:p w:rsidR="000E036D" w:rsidRDefault="00840F8E" w:rsidP="000E036D">
            <w:pPr>
              <w:pStyle w:val="Subtitle"/>
            </w:pPr>
            <w:sdt>
              <w:sdtPr>
                <w:alias w:val="Undertittel"/>
                <w:tag w:val="Undertittel"/>
                <w:id w:val="1962763106"/>
                <w:placeholder>
                  <w:docPart w:val="34923A7EF955484C8A2A99C774291372"/>
                </w:placeholder>
                <w:text w:multiLine="1"/>
              </w:sdtPr>
              <w:sdtEndPr/>
              <w:sdtContent>
                <w:r w:rsidR="00DE4DC9">
                  <w:t>Versjon 3.5</w:t>
                </w:r>
              </w:sdtContent>
            </w:sdt>
          </w:p>
          <w:sdt>
            <w:sdtPr>
              <w:rPr>
                <w:i/>
                <w:color w:val="FFFFFF" w:themeColor="background1"/>
                <w:sz w:val="26"/>
                <w:szCs w:val="26"/>
              </w:rPr>
              <w:alias w:val="Dato"/>
              <w:tag w:val="Dato"/>
              <w:id w:val="-1283646717"/>
              <w:placeholder>
                <w:docPart w:val="2EF8CD02B5894AF8B9F211B616EDF10A"/>
              </w:placeholder>
              <w:date w:fullDate="2009-10-09T00:00:00Z">
                <w:dateFormat w:val="dd.MM.yyyy"/>
                <w:lid w:val="nb-NO"/>
                <w:storeMappedDataAs w:val="dateTime"/>
                <w:calendar w:val="gregorian"/>
              </w:date>
            </w:sdtPr>
            <w:sdtEndPr/>
            <w:sdtContent>
              <w:p w:rsidR="000E036D" w:rsidRPr="0043674B" w:rsidRDefault="004E1F0E" w:rsidP="000E036D">
                <w:pPr>
                  <w:spacing w:after="400"/>
                  <w:rPr>
                    <w:i/>
                    <w:sz w:val="26"/>
                    <w:szCs w:val="26"/>
                  </w:rPr>
                </w:pPr>
                <w:r>
                  <w:rPr>
                    <w:i/>
                    <w:color w:val="FFFFFF" w:themeColor="background1"/>
                    <w:sz w:val="26"/>
                    <w:szCs w:val="26"/>
                  </w:rPr>
                  <w:t>09.10.2009</w:t>
                </w:r>
              </w:p>
            </w:sdtContent>
          </w:sdt>
          <w:p w:rsidR="000E036D" w:rsidRPr="0043674B" w:rsidRDefault="000E036D" w:rsidP="00F9410F">
            <w:pPr>
              <w:rPr>
                <w:sz w:val="26"/>
                <w:szCs w:val="26"/>
              </w:rPr>
            </w:pPr>
            <w:r w:rsidRPr="0043674B">
              <w:rPr>
                <w:color w:val="FFFFFF" w:themeColor="background1"/>
                <w:sz w:val="26"/>
                <w:szCs w:val="26"/>
              </w:rPr>
              <w:t>Norsk Helsenett SF</w:t>
            </w:r>
            <w:r w:rsidRPr="0043674B">
              <w:rPr>
                <w:color w:val="FFFFFF" w:themeColor="background1"/>
                <w:sz w:val="26"/>
                <w:szCs w:val="26"/>
              </w:rPr>
              <w:br/>
            </w:r>
          </w:p>
        </w:tc>
      </w:tr>
    </w:tbl>
    <w:p w:rsidR="0086456F" w:rsidRDefault="0086456F"/>
    <w:p w:rsidR="00244711" w:rsidRDefault="00244711">
      <w:pPr>
        <w:spacing w:after="160"/>
        <w:sectPr w:rsidR="00244711" w:rsidSect="0060378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381" w:right="1418" w:bottom="1418" w:left="2353" w:header="680" w:footer="709" w:gutter="0"/>
          <w:cols w:space="708"/>
          <w:titlePg/>
          <w:docGrid w:linePitch="360"/>
        </w:sectPr>
      </w:pPr>
      <w:bookmarkStart w:id="0" w:name="_GoBack"/>
      <w:bookmarkEnd w:id="0"/>
    </w:p>
    <w:p w:rsidR="00A873DE" w:rsidRDefault="00A873DE">
      <w:pPr>
        <w:spacing w:after="160"/>
      </w:pPr>
    </w:p>
    <w:tbl>
      <w:tblPr>
        <w:tblStyle w:val="NHN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9"/>
        <w:gridCol w:w="1660"/>
        <w:gridCol w:w="3483"/>
        <w:gridCol w:w="2268"/>
      </w:tblGrid>
      <w:tr w:rsidR="00A873DE" w:rsidRPr="00A873DE" w:rsidTr="0024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 w:rsidRPr="00A873DE">
              <w:rPr>
                <w:caps w:val="0"/>
              </w:rPr>
              <w:t>Dato</w:t>
            </w: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Versjon</w:t>
            </w: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Beskrivelse</w:t>
            </w: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Forfatter</w:t>
            </w: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88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148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24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</w:tbl>
    <w:p w:rsidR="00A873DE" w:rsidRDefault="00A873DE" w:rsidP="0086456F"/>
    <w:p w:rsidR="00A873DE" w:rsidRDefault="00A873DE" w:rsidP="0086456F"/>
    <w:p w:rsidR="00A873DE" w:rsidRDefault="00A873DE" w:rsidP="0086456F">
      <w:r>
        <w:t>Denne rapporten er basert på følgende dokumenter:</w:t>
      </w:r>
    </w:p>
    <w:tbl>
      <w:tblPr>
        <w:tblStyle w:val="NHN"/>
        <w:tblW w:w="5000" w:type="pct"/>
        <w:tblLook w:val="04A0" w:firstRow="1" w:lastRow="0" w:firstColumn="1" w:lastColumn="0" w:noHBand="0" w:noVBand="1"/>
      </w:tblPr>
      <w:tblGrid>
        <w:gridCol w:w="1663"/>
        <w:gridCol w:w="1662"/>
        <w:gridCol w:w="3477"/>
        <w:gridCol w:w="2268"/>
      </w:tblGrid>
      <w:tr w:rsidR="00A873DE" w:rsidRPr="00A873DE" w:rsidTr="00244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1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Referanse #</w:t>
            </w:r>
          </w:p>
        </w:tc>
        <w:tc>
          <w:tcPr>
            <w:tcW w:w="1491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Versjon</w:t>
            </w:r>
          </w:p>
        </w:tc>
        <w:tc>
          <w:tcPr>
            <w:tcW w:w="3119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Dokument navn</w:t>
            </w:r>
          </w:p>
        </w:tc>
        <w:tc>
          <w:tcPr>
            <w:tcW w:w="2034" w:type="dxa"/>
            <w:tcMar>
              <w:top w:w="28" w:type="dxa"/>
              <w:bottom w:w="28" w:type="dxa"/>
            </w:tcMar>
          </w:tcPr>
          <w:p w:rsidR="00A873DE" w:rsidRPr="00A873DE" w:rsidRDefault="00A873DE" w:rsidP="00A873DE">
            <w:pPr>
              <w:spacing w:after="0"/>
              <w:rPr>
                <w:caps w:val="0"/>
              </w:rPr>
            </w:pPr>
            <w:r>
              <w:rPr>
                <w:caps w:val="0"/>
              </w:rPr>
              <w:t>Dokumentansvarlig</w:t>
            </w: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  <w:tr w:rsidR="00A873DE" w:rsidRPr="00A873DE" w:rsidTr="00244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91" w:type="dxa"/>
          </w:tcPr>
          <w:p w:rsidR="00A873DE" w:rsidRPr="00A873DE" w:rsidRDefault="00A873DE" w:rsidP="00A873DE">
            <w:pPr>
              <w:spacing w:after="0"/>
              <w:jc w:val="center"/>
            </w:pPr>
          </w:p>
        </w:tc>
        <w:tc>
          <w:tcPr>
            <w:tcW w:w="1491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3119" w:type="dxa"/>
          </w:tcPr>
          <w:p w:rsidR="00A873DE" w:rsidRPr="00A873DE" w:rsidRDefault="00A873DE" w:rsidP="00A873DE">
            <w:pPr>
              <w:spacing w:after="0"/>
            </w:pPr>
          </w:p>
        </w:tc>
        <w:tc>
          <w:tcPr>
            <w:tcW w:w="2034" w:type="dxa"/>
          </w:tcPr>
          <w:p w:rsidR="00A873DE" w:rsidRPr="00A873DE" w:rsidRDefault="00A873DE" w:rsidP="00A873DE">
            <w:pPr>
              <w:spacing w:after="0"/>
            </w:pPr>
          </w:p>
        </w:tc>
      </w:tr>
    </w:tbl>
    <w:p w:rsidR="00244711" w:rsidRDefault="00244711" w:rsidP="0086456F">
      <w:pPr>
        <w:sectPr w:rsidR="00244711" w:rsidSect="00244711">
          <w:pgSz w:w="11906" w:h="16838"/>
          <w:pgMar w:top="2381" w:right="1418" w:bottom="1418" w:left="1418" w:header="680" w:footer="709" w:gutter="0"/>
          <w:cols w:space="708"/>
          <w:vAlign w:val="bottom"/>
          <w:docGrid w:linePitch="360"/>
        </w:sectPr>
      </w:pPr>
    </w:p>
    <w:p w:rsidR="00EC3A4E" w:rsidRDefault="00840F8E" w:rsidP="00244711">
      <w:pPr>
        <w:pStyle w:val="TOCHeading"/>
        <w:spacing w:before="0"/>
        <w:rPr>
          <w:noProof/>
        </w:rPr>
      </w:pPr>
      <w:sdt>
        <w:sdtPr>
          <w:id w:val="-216206487"/>
          <w:lock w:val="contentLocked"/>
          <w:placeholder>
            <w:docPart w:val="9A46872D9B2D41E29564AD086F8AA503"/>
          </w:placeholder>
          <w:group/>
        </w:sdtPr>
        <w:sdtEndPr/>
        <w:sdtContent>
          <w:r w:rsidR="0062123E" w:rsidRPr="0062123E">
            <w:t>innholdsfortegnelse</w:t>
          </w:r>
        </w:sdtContent>
      </w:sdt>
      <w:r w:rsidR="0086456F">
        <w:fldChar w:fldCharType="begin"/>
      </w:r>
      <w:r w:rsidR="0086456F">
        <w:instrText xml:space="preserve"> TOC \o "1-3" \u </w:instrText>
      </w:r>
      <w:r w:rsidR="0086456F">
        <w:fldChar w:fldCharType="separate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1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Testpasienter med offisiell id</w:t>
      </w:r>
      <w:r>
        <w:tab/>
      </w:r>
      <w:r>
        <w:fldChar w:fldCharType="begin"/>
      </w:r>
      <w:r>
        <w:instrText xml:space="preserve"> PAGEREF _Toc447262529 \h </w:instrText>
      </w:r>
      <w:r>
        <w:fldChar w:fldCharType="separate"/>
      </w:r>
      <w:r>
        <w:t>4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2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Testpasient uten offisiell id</w:t>
      </w:r>
      <w:r>
        <w:tab/>
      </w:r>
      <w:r>
        <w:fldChar w:fldCharType="begin"/>
      </w:r>
      <w:r>
        <w:instrText xml:space="preserve"> PAGEREF _Toc447262530 \h </w:instrText>
      </w:r>
      <w:r>
        <w:fldChar w:fldCharType="separate"/>
      </w:r>
      <w:r>
        <w:t>5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 w:rsidRPr="00FD408D">
        <w:rPr>
          <w:lang w:val="de-DE"/>
        </w:rPr>
        <w:t>3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 w:rsidRPr="00FD408D">
        <w:rPr>
          <w:lang w:val="de-DE"/>
        </w:rPr>
        <w:t>Testleger</w:t>
      </w:r>
      <w:r>
        <w:tab/>
      </w:r>
      <w:r>
        <w:fldChar w:fldCharType="begin"/>
      </w:r>
      <w:r>
        <w:instrText xml:space="preserve"> PAGEREF _Toc447262531 \h </w:instrText>
      </w:r>
      <w:r>
        <w:fldChar w:fldCharType="separate"/>
      </w:r>
      <w:r>
        <w:t>7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4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Testsykepleier</w:t>
      </w:r>
      <w:r>
        <w:tab/>
      </w:r>
      <w:r>
        <w:fldChar w:fldCharType="begin"/>
      </w:r>
      <w:r>
        <w:instrText xml:space="preserve"> PAGEREF _Toc447262532 \h </w:instrText>
      </w:r>
      <w:r>
        <w:fldChar w:fldCharType="separate"/>
      </w:r>
      <w:r>
        <w:t>9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5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Bioingeniører</w:t>
      </w:r>
      <w:r>
        <w:tab/>
      </w:r>
      <w:r>
        <w:fldChar w:fldCharType="begin"/>
      </w:r>
      <w:r>
        <w:instrText xml:space="preserve"> PAGEREF _Toc447262533 \h </w:instrText>
      </w:r>
      <w:r>
        <w:fldChar w:fldCharType="separate"/>
      </w:r>
      <w:r>
        <w:t>9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6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Testsykehjem</w:t>
      </w:r>
      <w:r>
        <w:tab/>
      </w:r>
      <w:r>
        <w:fldChar w:fldCharType="begin"/>
      </w:r>
      <w:r>
        <w:instrText xml:space="preserve"> PAGEREF _Toc447262534 \h </w:instrText>
      </w:r>
      <w:r>
        <w:fldChar w:fldCharType="separate"/>
      </w:r>
      <w:r>
        <w:t>9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7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Pleie- og omsorgsavdeling i kommunen</w:t>
      </w:r>
      <w:r>
        <w:tab/>
      </w:r>
      <w:r>
        <w:fldChar w:fldCharType="begin"/>
      </w:r>
      <w:r>
        <w:instrText xml:space="preserve"> PAGEREF _Toc447262535 \h </w:instrText>
      </w:r>
      <w:r>
        <w:fldChar w:fldCharType="separate"/>
      </w:r>
      <w:r>
        <w:t>10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 w:rsidRPr="00FD408D">
        <w:rPr>
          <w:bCs/>
        </w:rPr>
        <w:t>8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Testlegekontor</w:t>
      </w:r>
      <w:r>
        <w:tab/>
      </w:r>
      <w:r>
        <w:fldChar w:fldCharType="begin"/>
      </w:r>
      <w:r>
        <w:instrText xml:space="preserve"> PAGEREF _Toc447262536 \h </w:instrText>
      </w:r>
      <w:r>
        <w:fldChar w:fldCharType="separate"/>
      </w:r>
      <w:r>
        <w:t>11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 w:rsidRPr="00FD408D">
        <w:rPr>
          <w:bCs/>
        </w:rPr>
        <w:t>9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Testsykehus</w:t>
      </w:r>
      <w:r>
        <w:tab/>
      </w:r>
      <w:r>
        <w:fldChar w:fldCharType="begin"/>
      </w:r>
      <w:r>
        <w:instrText xml:space="preserve"> PAGEREF _Toc447262537 \h </w:instrText>
      </w:r>
      <w:r>
        <w:fldChar w:fldCharType="separate"/>
      </w:r>
      <w:r>
        <w:t>11</w:t>
      </w:r>
      <w:r>
        <w:fldChar w:fldCharType="end"/>
      </w:r>
    </w:p>
    <w:p w:rsidR="00EC3A4E" w:rsidRDefault="00EC3A4E">
      <w:pPr>
        <w:pStyle w:val="TOC1"/>
        <w:rPr>
          <w:rFonts w:eastAsiaTheme="minorEastAsia"/>
          <w:b w:val="0"/>
          <w:caps w:val="0"/>
          <w:sz w:val="22"/>
          <w:lang w:eastAsia="nb-NO"/>
        </w:rPr>
      </w:pPr>
      <w:r>
        <w:t>10</w:t>
      </w:r>
      <w:r>
        <w:rPr>
          <w:rFonts w:eastAsiaTheme="minorEastAsia"/>
          <w:b w:val="0"/>
          <w:caps w:val="0"/>
          <w:sz w:val="22"/>
          <w:lang w:eastAsia="nb-NO"/>
        </w:rPr>
        <w:tab/>
      </w:r>
      <w:r>
        <w:t>Avdelinger</w:t>
      </w:r>
      <w:r>
        <w:tab/>
      </w:r>
      <w:r>
        <w:fldChar w:fldCharType="begin"/>
      </w:r>
      <w:r>
        <w:instrText xml:space="preserve"> PAGEREF _Toc447262538 \h </w:instrText>
      </w:r>
      <w:r>
        <w:fldChar w:fldCharType="separate"/>
      </w:r>
      <w:r>
        <w:t>15</w:t>
      </w:r>
      <w:r>
        <w:fldChar w:fldCharType="end"/>
      </w:r>
    </w:p>
    <w:p w:rsidR="0086456F" w:rsidRDefault="0086456F">
      <w:r>
        <w:fldChar w:fldCharType="end"/>
      </w:r>
    </w:p>
    <w:p w:rsidR="00EC3A4E" w:rsidRDefault="0062123E" w:rsidP="00EC3A4E">
      <w:pPr>
        <w:pStyle w:val="Heading1"/>
      </w:pPr>
      <w:r>
        <w:br w:type="page"/>
      </w:r>
      <w:bookmarkStart w:id="1" w:name="_Toc242841417"/>
      <w:bookmarkStart w:id="2" w:name="_Toc447262529"/>
      <w:r w:rsidR="00EC3A4E" w:rsidRPr="00E53E8B">
        <w:lastRenderedPageBreak/>
        <w:t>Testpasienter med offisiell id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0"/>
        <w:gridCol w:w="1662"/>
        <w:gridCol w:w="3411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4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  <w:t>Testpasient 1 - mann</w:t>
            </w:r>
          </w:p>
        </w:tc>
      </w:tr>
      <w:tr w:rsidR="00EC3A4E" w:rsidRPr="007A1AD2" w:rsidTr="005756D1">
        <w:trPr>
          <w:trHeight w:val="403"/>
        </w:trPr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3" w:name="_Toc127938821"/>
            <w:bookmarkStart w:id="4" w:name="_Toc127938917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3"/>
            <w:bookmarkEnd w:id="4"/>
          </w:p>
        </w:tc>
        <w:tc>
          <w:tcPr>
            <w:tcW w:w="34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 xml:space="preserve">Roland </w:t>
            </w:r>
          </w:p>
        </w:tc>
        <w:tc>
          <w:tcPr>
            <w:tcW w:w="3476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Gundersen</w:t>
            </w:r>
          </w:p>
        </w:tc>
      </w:tr>
      <w:tr w:rsidR="00EC3A4E" w:rsidRPr="007A1AD2" w:rsidTr="005756D1">
        <w:trPr>
          <w:trHeight w:val="404"/>
        </w:trPr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150765 00565</w:t>
            </w:r>
          </w:p>
        </w:tc>
      </w:tr>
      <w:tr w:rsidR="00EC3A4E" w:rsidRPr="007A1AD2" w:rsidTr="005756D1">
        <w:trPr>
          <w:trHeight w:val="403"/>
        </w:trPr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Flåklypa 31</w:t>
            </w:r>
          </w:p>
        </w:tc>
      </w:tr>
      <w:tr w:rsidR="00EC3A4E" w:rsidRPr="007A1AD2" w:rsidTr="005756D1">
        <w:trPr>
          <w:trHeight w:val="403"/>
        </w:trPr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2560</w:t>
            </w:r>
          </w:p>
        </w:tc>
        <w:tc>
          <w:tcPr>
            <w:tcW w:w="5182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Alvdal</w:t>
            </w:r>
          </w:p>
        </w:tc>
      </w:tr>
      <w:tr w:rsidR="00EC3A4E" w:rsidRPr="007A1AD2" w:rsidTr="005756D1">
        <w:trPr>
          <w:trHeight w:val="404"/>
        </w:trPr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0438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38"/>
        <w:gridCol w:w="1666"/>
        <w:gridCol w:w="3409"/>
      </w:tblGrid>
      <w:tr w:rsidR="00EC3A4E" w:rsidRPr="007A1AD2" w:rsidTr="005756D1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Testpasient 2 - mann</w:t>
            </w:r>
          </w:p>
        </w:tc>
      </w:tr>
      <w:tr w:rsidR="00EC3A4E" w:rsidRPr="007A1AD2" w:rsidTr="00EC3A4E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5" w:name="_Toc127938822"/>
            <w:bookmarkStart w:id="6" w:name="_Toc127938918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5"/>
            <w:bookmarkEnd w:id="6"/>
          </w:p>
        </w:tc>
        <w:tc>
          <w:tcPr>
            <w:tcW w:w="3404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 xml:space="preserve">Finn </w:t>
            </w:r>
          </w:p>
        </w:tc>
        <w:tc>
          <w:tcPr>
            <w:tcW w:w="340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Dottno</w:t>
            </w:r>
            <w:proofErr w:type="spellEnd"/>
          </w:p>
        </w:tc>
      </w:tr>
      <w:tr w:rsidR="00EC3A4E" w:rsidRPr="007A1AD2" w:rsidTr="00EC3A4E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3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210164 00952</w:t>
            </w:r>
          </w:p>
        </w:tc>
      </w:tr>
      <w:tr w:rsidR="00EC3A4E" w:rsidRPr="007A1AD2" w:rsidTr="00EC3A4E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3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Åssiden 31</w:t>
            </w:r>
          </w:p>
        </w:tc>
      </w:tr>
      <w:tr w:rsidR="00EC3A4E" w:rsidRPr="007A1AD2" w:rsidTr="00EC3A4E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8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0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EC3A4E" w:rsidRPr="007A1AD2" w:rsidTr="00EC3A4E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3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6"/>
        <w:gridCol w:w="1743"/>
        <w:gridCol w:w="1664"/>
        <w:gridCol w:w="3407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Testpasient 3 – kvinne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7" w:name="_Toc127938823"/>
            <w:bookmarkStart w:id="8" w:name="_Toc127938919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7"/>
            <w:bookmarkEnd w:id="8"/>
          </w:p>
        </w:tc>
        <w:tc>
          <w:tcPr>
            <w:tcW w:w="34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  <w:lang w:val="en-GB"/>
              </w:rPr>
            </w:pPr>
            <w:proofErr w:type="spellStart"/>
            <w:r w:rsidRPr="007A1AD2">
              <w:rPr>
                <w:rFonts w:ascii="Arial" w:hAnsi="Arial" w:cs="Arial"/>
                <w:szCs w:val="18"/>
                <w:lang w:val="en-GB"/>
              </w:rPr>
              <w:t>Gry</w:t>
            </w:r>
            <w:proofErr w:type="spellEnd"/>
          </w:p>
        </w:tc>
        <w:tc>
          <w:tcPr>
            <w:tcW w:w="3476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  <w:lang w:val="en-GB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Telokk</w:t>
            </w:r>
            <w:proofErr w:type="spellEnd"/>
            <w:r w:rsidRPr="007A1AD2">
              <w:rPr>
                <w:rFonts w:ascii="Arial" w:hAnsi="Arial" w:cs="Arial"/>
                <w:szCs w:val="18"/>
                <w:lang w:val="en-GB"/>
              </w:rPr>
              <w:t xml:space="preserve"> 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pStyle w:val="HTMLPreformatted"/>
              <w:rPr>
                <w:rFonts w:ascii="Arial" w:hAnsi="Arial" w:cs="Arial"/>
                <w:sz w:val="18"/>
                <w:szCs w:val="18"/>
              </w:rPr>
            </w:pPr>
            <w:r w:rsidRPr="007A1AD2">
              <w:rPr>
                <w:rFonts w:ascii="Arial" w:hAnsi="Arial" w:cs="Arial"/>
                <w:sz w:val="18"/>
                <w:szCs w:val="18"/>
              </w:rPr>
              <w:t>120579 00499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Lungegaardsbakken13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5020</w:t>
            </w:r>
          </w:p>
        </w:tc>
        <w:tc>
          <w:tcPr>
            <w:tcW w:w="5182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Bergen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1201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8"/>
        <w:gridCol w:w="1738"/>
        <w:gridCol w:w="1665"/>
        <w:gridCol w:w="3409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Testpasient 4 - kvinne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9" w:name="_Toc127938824"/>
            <w:bookmarkStart w:id="10" w:name="_Toc127938920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9"/>
            <w:bookmarkEnd w:id="10"/>
          </w:p>
        </w:tc>
        <w:tc>
          <w:tcPr>
            <w:tcW w:w="34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Line</w:t>
            </w:r>
          </w:p>
        </w:tc>
        <w:tc>
          <w:tcPr>
            <w:tcW w:w="3476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  <w:lang w:val="en-GB"/>
              </w:rPr>
              <w:t>Danser</w:t>
            </w:r>
            <w:proofErr w:type="spellEnd"/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131169 00216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Numedalsveien 52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3602</w:t>
            </w:r>
          </w:p>
        </w:tc>
        <w:tc>
          <w:tcPr>
            <w:tcW w:w="5182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Kongsberg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0604</w:t>
            </w:r>
          </w:p>
        </w:tc>
      </w:tr>
    </w:tbl>
    <w:p w:rsidR="005756D1" w:rsidRDefault="005756D1" w:rsidP="00EC3A4E">
      <w:pPr>
        <w:rPr>
          <w:rFonts w:ascii="Arial" w:hAnsi="Arial" w:cs="Arial"/>
          <w:szCs w:val="18"/>
        </w:rPr>
      </w:pPr>
    </w:p>
    <w:p w:rsidR="005756D1" w:rsidRDefault="005756D1" w:rsidP="005756D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39"/>
        <w:gridCol w:w="1665"/>
        <w:gridCol w:w="3409"/>
      </w:tblGrid>
      <w:tr w:rsidR="00EC3A4E" w:rsidRPr="007A1AD2" w:rsidTr="005756D1">
        <w:trPr>
          <w:cantSplit/>
        </w:trPr>
        <w:tc>
          <w:tcPr>
            <w:tcW w:w="9060" w:type="dxa"/>
            <w:gridSpan w:val="4"/>
            <w:shd w:val="clear" w:color="auto" w:fill="9FA7AE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lastRenderedPageBreak/>
              <w:t>Testpasient 5 - barn</w:t>
            </w:r>
          </w:p>
        </w:tc>
      </w:tr>
      <w:tr w:rsidR="00EC3A4E" w:rsidRPr="007A1AD2" w:rsidTr="005756D1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11" w:name="_Toc127938825"/>
            <w:bookmarkStart w:id="12" w:name="_Toc127938921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11"/>
            <w:bookmarkEnd w:id="12"/>
          </w:p>
        </w:tc>
        <w:tc>
          <w:tcPr>
            <w:tcW w:w="3404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Folke</w:t>
            </w:r>
          </w:p>
        </w:tc>
        <w:tc>
          <w:tcPr>
            <w:tcW w:w="340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Danser</w:t>
            </w:r>
          </w:p>
        </w:tc>
      </w:tr>
      <w:tr w:rsidR="00EC3A4E" w:rsidRPr="007A1AD2" w:rsidTr="005756D1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813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140198 00513</w:t>
            </w:r>
          </w:p>
        </w:tc>
      </w:tr>
      <w:tr w:rsidR="00EC3A4E" w:rsidRPr="007A1AD2" w:rsidTr="005756D1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813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Numedalsveien 52</w:t>
            </w:r>
          </w:p>
        </w:tc>
      </w:tr>
      <w:tr w:rsidR="00EC3A4E" w:rsidRPr="007A1AD2" w:rsidTr="005756D1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3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3602</w:t>
            </w:r>
          </w:p>
        </w:tc>
        <w:tc>
          <w:tcPr>
            <w:tcW w:w="5074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Kongsberg</w:t>
            </w:r>
          </w:p>
        </w:tc>
      </w:tr>
      <w:tr w:rsidR="00EC3A4E" w:rsidRPr="007A1AD2" w:rsidTr="005756D1">
        <w:tc>
          <w:tcPr>
            <w:tcW w:w="2247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813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0604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5"/>
        <w:gridCol w:w="1737"/>
        <w:gridCol w:w="1664"/>
        <w:gridCol w:w="3394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Testpasient 6 - D-nummer</w:t>
            </w:r>
          </w:p>
        </w:tc>
      </w:tr>
      <w:tr w:rsidR="00EC3A4E" w:rsidRPr="007A1AD2" w:rsidTr="005756D1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 xml:space="preserve">Anders 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And</w:t>
            </w:r>
          </w:p>
        </w:tc>
      </w:tr>
      <w:tr w:rsidR="00EC3A4E" w:rsidRPr="007A1AD2" w:rsidTr="005756D1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D-nummer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700199 50032</w:t>
            </w:r>
          </w:p>
        </w:tc>
      </w:tr>
      <w:tr w:rsidR="00EC3A4E" w:rsidRPr="007A1AD2" w:rsidTr="005756D1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Fødselsdato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30.01.1899</w:t>
            </w:r>
          </w:p>
        </w:tc>
      </w:tr>
      <w:tr w:rsidR="00EC3A4E" w:rsidRPr="007A1AD2" w:rsidTr="005756D1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Numedalsveien 52</w:t>
            </w:r>
          </w:p>
        </w:tc>
      </w:tr>
      <w:tr w:rsidR="00EC3A4E" w:rsidRPr="007A1AD2" w:rsidTr="005756D1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3602</w:t>
            </w:r>
          </w:p>
        </w:tc>
        <w:tc>
          <w:tcPr>
            <w:tcW w:w="51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Kongsberg</w:t>
            </w:r>
          </w:p>
        </w:tc>
      </w:tr>
      <w:tr w:rsidR="00EC3A4E" w:rsidRPr="007A1AD2" w:rsidTr="005756D1">
        <w:tc>
          <w:tcPr>
            <w:tcW w:w="22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0604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1737"/>
        <w:gridCol w:w="1662"/>
        <w:gridCol w:w="3402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FA7AE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Testpasient 7 - ÆØÅ</w:t>
            </w:r>
          </w:p>
        </w:tc>
      </w:tr>
      <w:tr w:rsidR="00EC3A4E" w:rsidRPr="007A1AD2" w:rsidTr="005756D1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347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Ærlend</w:t>
            </w:r>
            <w:proofErr w:type="spellEnd"/>
          </w:p>
        </w:tc>
        <w:tc>
          <w:tcPr>
            <w:tcW w:w="3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Sørgård</w:t>
            </w:r>
          </w:p>
        </w:tc>
      </w:tr>
      <w:tr w:rsidR="00EC3A4E" w:rsidRPr="007A1AD2" w:rsidTr="005756D1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050735 00186</w:t>
            </w:r>
          </w:p>
        </w:tc>
      </w:tr>
      <w:tr w:rsidR="00EC3A4E" w:rsidRPr="007A1AD2" w:rsidTr="005756D1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Åssiden 32</w:t>
            </w:r>
          </w:p>
        </w:tc>
      </w:tr>
      <w:tr w:rsidR="00EC3A4E" w:rsidRPr="007A1AD2" w:rsidTr="005756D1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3008</w:t>
            </w:r>
          </w:p>
        </w:tc>
        <w:tc>
          <w:tcPr>
            <w:tcW w:w="51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Drammen</w:t>
            </w:r>
          </w:p>
        </w:tc>
      </w:tr>
      <w:tr w:rsidR="00EC3A4E" w:rsidRPr="007A1AD2" w:rsidTr="005756D1"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4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0602</w:t>
            </w:r>
          </w:p>
        </w:tc>
      </w:tr>
    </w:tbl>
    <w:p w:rsidR="00EC3A4E" w:rsidRPr="007A1AD2" w:rsidRDefault="00EC3A4E" w:rsidP="00EC3A4E">
      <w:pPr>
        <w:rPr>
          <w:szCs w:val="18"/>
        </w:rPr>
      </w:pPr>
    </w:p>
    <w:p w:rsidR="00EC3A4E" w:rsidRPr="00A50C2B" w:rsidRDefault="00EC3A4E" w:rsidP="00EC3A4E">
      <w:pPr>
        <w:pStyle w:val="Heading1"/>
      </w:pPr>
      <w:bookmarkStart w:id="13" w:name="_Toc242841418"/>
      <w:bookmarkStart w:id="14" w:name="_Toc447262530"/>
      <w:r>
        <w:t>Testpasient uten offisiell id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4"/>
        <w:gridCol w:w="891"/>
        <w:gridCol w:w="1666"/>
        <w:gridCol w:w="3409"/>
      </w:tblGrid>
      <w:tr w:rsidR="00EC3A4E" w:rsidTr="005756D1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EC3A4E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Testpasient uten offisiell id. </w:t>
            </w:r>
          </w:p>
        </w:tc>
      </w:tr>
      <w:tr w:rsidR="00EC3A4E" w:rsidTr="005756D1">
        <w:tc>
          <w:tcPr>
            <w:tcW w:w="3130" w:type="dxa"/>
          </w:tcPr>
          <w:p w:rsidR="00EC3A4E" w:rsidRPr="00111646" w:rsidRDefault="00EC3A4E" w:rsidP="005756D1">
            <w:pPr>
              <w:rPr>
                <w:rFonts w:ascii="Arial" w:hAnsi="Arial" w:cs="Arial"/>
                <w:b/>
                <w:bCs/>
              </w:rPr>
            </w:pPr>
            <w:bookmarkStart w:id="15" w:name="_Toc127938827"/>
            <w:bookmarkStart w:id="16" w:name="_Toc127938923"/>
            <w:r w:rsidRPr="00111646">
              <w:rPr>
                <w:rFonts w:ascii="Arial" w:hAnsi="Arial" w:cs="Arial"/>
                <w:b/>
                <w:bCs/>
              </w:rPr>
              <w:t>Navn</w:t>
            </w:r>
            <w:bookmarkEnd w:id="15"/>
            <w:bookmarkEnd w:id="16"/>
          </w:p>
        </w:tc>
        <w:tc>
          <w:tcPr>
            <w:tcW w:w="2606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</w:t>
            </w:r>
          </w:p>
        </w:tc>
        <w:tc>
          <w:tcPr>
            <w:tcW w:w="3476" w:type="dxa"/>
          </w:tcPr>
          <w:p w:rsidR="00EC3A4E" w:rsidRDefault="00EC3A4E" w:rsidP="00575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Påjord</w:t>
            </w:r>
            <w:proofErr w:type="spellEnd"/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Fødselsdato</w:t>
            </w:r>
          </w:p>
        </w:tc>
        <w:tc>
          <w:tcPr>
            <w:tcW w:w="6082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25.03.1960</w:t>
            </w:r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Gateadresse</w:t>
            </w:r>
          </w:p>
        </w:tc>
        <w:tc>
          <w:tcPr>
            <w:tcW w:w="6082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Ragnhilds gate 19</w:t>
            </w:r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Postadresse</w:t>
            </w:r>
          </w:p>
        </w:tc>
        <w:tc>
          <w:tcPr>
            <w:tcW w:w="900" w:type="dxa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7030</w:t>
            </w:r>
          </w:p>
        </w:tc>
        <w:tc>
          <w:tcPr>
            <w:tcW w:w="5182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Trondheim</w:t>
            </w:r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Kommunenummer</w:t>
            </w:r>
          </w:p>
        </w:tc>
        <w:tc>
          <w:tcPr>
            <w:tcW w:w="6082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1601</w:t>
            </w:r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Lokalt hjelpenummer</w:t>
            </w:r>
          </w:p>
        </w:tc>
        <w:tc>
          <w:tcPr>
            <w:tcW w:w="6082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25036000305</w:t>
            </w:r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Telefonnummer</w:t>
            </w:r>
          </w:p>
        </w:tc>
        <w:tc>
          <w:tcPr>
            <w:tcW w:w="6082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73908998</w:t>
            </w:r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Mobilnummer</w:t>
            </w:r>
          </w:p>
        </w:tc>
        <w:tc>
          <w:tcPr>
            <w:tcW w:w="6082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94017997</w:t>
            </w:r>
          </w:p>
        </w:tc>
      </w:tr>
      <w:tr w:rsidR="00EC3A4E" w:rsidTr="005756D1">
        <w:tc>
          <w:tcPr>
            <w:tcW w:w="3130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</w:rPr>
              <w:t>E-pos</w:t>
            </w:r>
            <w:proofErr w:type="spellStart"/>
            <w:r>
              <w:rPr>
                <w:rFonts w:ascii="Arial" w:hAnsi="Arial" w:cs="Arial"/>
                <w:b/>
                <w:bCs/>
                <w:lang w:val="de-DE"/>
              </w:rPr>
              <w:t>tadresse</w:t>
            </w:r>
            <w:proofErr w:type="spellEnd"/>
          </w:p>
        </w:tc>
        <w:tc>
          <w:tcPr>
            <w:tcW w:w="6082" w:type="dxa"/>
            <w:gridSpan w:val="3"/>
          </w:tcPr>
          <w:p w:rsidR="00EC3A4E" w:rsidRDefault="00840F8E" w:rsidP="005756D1">
            <w:pPr>
              <w:rPr>
                <w:rFonts w:ascii="Arial" w:hAnsi="Arial" w:cs="Arial"/>
                <w:lang w:val="de-DE"/>
              </w:rPr>
            </w:pPr>
            <w:hyperlink r:id="rId13" w:history="1">
              <w:r w:rsidR="00EC3A4E" w:rsidRPr="0038767E">
                <w:rPr>
                  <w:rStyle w:val="Hyperlink"/>
                  <w:rFonts w:ascii="Arial" w:hAnsi="Arial" w:cs="Arial"/>
                  <w:lang w:val="de-DE"/>
                </w:rPr>
                <w:t>frejo@offline.no</w:t>
              </w:r>
            </w:hyperlink>
          </w:p>
        </w:tc>
      </w:tr>
    </w:tbl>
    <w:p w:rsidR="00EC3A4E" w:rsidRDefault="00EC3A4E" w:rsidP="00EC3A4E">
      <w:pPr>
        <w:rPr>
          <w:rFonts w:ascii="Arial" w:hAnsi="Arial" w:cs="Arial"/>
          <w:b/>
          <w:bCs/>
          <w:sz w:val="28"/>
          <w:lang w:val="de-DE"/>
        </w:rPr>
      </w:pPr>
    </w:p>
    <w:p w:rsidR="00EC3A4E" w:rsidRDefault="00EC3A4E" w:rsidP="00EC3A4E">
      <w:pPr>
        <w:pStyle w:val="Heading1"/>
        <w:rPr>
          <w:lang w:val="de-DE"/>
        </w:rPr>
      </w:pPr>
      <w:r>
        <w:rPr>
          <w:lang w:val="de-DE"/>
        </w:rPr>
        <w:br w:type="page"/>
      </w:r>
      <w:bookmarkStart w:id="17" w:name="_Toc242841419"/>
      <w:bookmarkStart w:id="18" w:name="_Toc447262531"/>
      <w:r>
        <w:rPr>
          <w:lang w:val="de-DE"/>
        </w:rPr>
        <w:lastRenderedPageBreak/>
        <w:t>Testleger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4"/>
        <w:gridCol w:w="1664"/>
        <w:gridCol w:w="3405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shd w:val="clear" w:color="auto" w:fill="999999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Testlege 1 – mann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19" w:name="_Toc127938829"/>
            <w:bookmarkStart w:id="20" w:name="_Toc127938925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19"/>
            <w:bookmarkEnd w:id="20"/>
          </w:p>
        </w:tc>
        <w:tc>
          <w:tcPr>
            <w:tcW w:w="34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Magnar</w:t>
            </w:r>
          </w:p>
        </w:tc>
        <w:tc>
          <w:tcPr>
            <w:tcW w:w="3476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Koman</w:t>
            </w:r>
            <w:proofErr w:type="spellEnd"/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pStyle w:val="HTMLPreformatted"/>
              <w:rPr>
                <w:rFonts w:ascii="Arial" w:hAnsi="Arial" w:cs="Arial"/>
                <w:sz w:val="18"/>
                <w:szCs w:val="18"/>
              </w:rPr>
            </w:pPr>
            <w:r w:rsidRPr="007A1AD2">
              <w:rPr>
                <w:rFonts w:ascii="Arial" w:hAnsi="Arial" w:cs="Arial"/>
                <w:sz w:val="18"/>
                <w:szCs w:val="18"/>
              </w:rPr>
              <w:t>040566 00324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Style w:val="fladresse1"/>
                <w:rFonts w:ascii="Arial" w:hAnsi="Arial" w:cs="Arial"/>
                <w:szCs w:val="18"/>
              </w:rPr>
              <w:t>Dreyfushammarn</w:t>
            </w:r>
            <w:proofErr w:type="spellEnd"/>
            <w:r w:rsidRPr="007A1AD2">
              <w:rPr>
                <w:rStyle w:val="fladresse1"/>
                <w:rFonts w:ascii="Arial" w:hAnsi="Arial" w:cs="Arial"/>
                <w:szCs w:val="18"/>
              </w:rPr>
              <w:t xml:space="preserve"> 23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8012</w:t>
            </w:r>
          </w:p>
        </w:tc>
        <w:tc>
          <w:tcPr>
            <w:tcW w:w="5182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Bodø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1804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szCs w:val="18"/>
              </w:rPr>
              <w:t>9144889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Lege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Ortopedi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148.985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75589889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75589899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98128921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14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mako@bottomline.no</w:t>
              </w:r>
            </w:hyperlink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0"/>
        <w:gridCol w:w="1662"/>
        <w:gridCol w:w="3411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Testlege 2 - mann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21" w:name="_Toc127938830"/>
            <w:bookmarkStart w:id="22" w:name="_Toc127938926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21"/>
            <w:bookmarkEnd w:id="22"/>
          </w:p>
        </w:tc>
        <w:tc>
          <w:tcPr>
            <w:tcW w:w="34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August</w:t>
            </w:r>
          </w:p>
        </w:tc>
        <w:tc>
          <w:tcPr>
            <w:tcW w:w="3476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September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200866 00138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Style w:val="fladresse1"/>
                <w:rFonts w:ascii="Arial" w:hAnsi="Arial" w:cs="Arial"/>
                <w:szCs w:val="18"/>
              </w:rPr>
              <w:t>Meieriplassen 5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5590</w:t>
            </w:r>
          </w:p>
        </w:tc>
        <w:tc>
          <w:tcPr>
            <w:tcW w:w="5182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Etne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1211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9144897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Fastlege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369.767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53759889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53759888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97217912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15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augsep@underline.no</w:t>
              </w:r>
            </w:hyperlink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8"/>
        <w:gridCol w:w="1739"/>
        <w:gridCol w:w="1668"/>
        <w:gridCol w:w="3405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lastRenderedPageBreak/>
              <w:t>Testlege 3 - kvinne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23" w:name="_Toc127938831"/>
            <w:bookmarkStart w:id="24" w:name="_Toc127938927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23"/>
            <w:bookmarkEnd w:id="24"/>
          </w:p>
        </w:tc>
        <w:tc>
          <w:tcPr>
            <w:tcW w:w="34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Rita</w:t>
            </w:r>
          </w:p>
        </w:tc>
        <w:tc>
          <w:tcPr>
            <w:tcW w:w="3476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Lin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031170 00205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Strandveien 112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9790</w:t>
            </w:r>
          </w:p>
        </w:tc>
        <w:tc>
          <w:tcPr>
            <w:tcW w:w="5182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Kjøllefjord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2022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9144900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Fastlege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Allmennmedisin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258.521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78499889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78499889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  <w:lang w:val="de-DE"/>
              </w:rPr>
            </w:pPr>
            <w:r w:rsidRPr="007A1AD2">
              <w:rPr>
                <w:rFonts w:ascii="Arial" w:hAnsi="Arial" w:cs="Arial"/>
                <w:szCs w:val="18"/>
                <w:lang w:val="de-DE"/>
              </w:rPr>
              <w:t>98239932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  <w:lang w:val="de-DE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  <w:lang w:val="de-DE"/>
              </w:rPr>
              <w:t>E-postadresse</w:t>
            </w:r>
          </w:p>
        </w:tc>
        <w:tc>
          <w:tcPr>
            <w:tcW w:w="6951" w:type="dxa"/>
            <w:gridSpan w:val="3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16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ritlin@highline.no</w:t>
              </w:r>
            </w:hyperlink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742"/>
        <w:gridCol w:w="1665"/>
        <w:gridCol w:w="3406"/>
      </w:tblGrid>
      <w:tr w:rsidR="00EC3A4E" w:rsidRPr="007A1AD2" w:rsidTr="005756D1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EC3A4E" w:rsidRPr="007A1AD2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color w:val="FFFFFF"/>
                <w:szCs w:val="18"/>
              </w:rPr>
              <w:t>Testlege 4 - kvinne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bookmarkStart w:id="25" w:name="_Toc127938832"/>
            <w:bookmarkStart w:id="26" w:name="_Toc127938928"/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  <w:bookmarkEnd w:id="25"/>
            <w:bookmarkEnd w:id="26"/>
          </w:p>
        </w:tc>
        <w:tc>
          <w:tcPr>
            <w:tcW w:w="3475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May</w:t>
            </w:r>
          </w:p>
        </w:tc>
        <w:tc>
          <w:tcPr>
            <w:tcW w:w="3476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Jones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161268 00464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Dovreveien 18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769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7340</w:t>
            </w:r>
          </w:p>
        </w:tc>
        <w:tc>
          <w:tcPr>
            <w:tcW w:w="5182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Oppdal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1634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HPR-nummer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9144919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Stilling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Lege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Spesialitet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Indremedisin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147.257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72429889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72429888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951" w:type="dxa"/>
            <w:gridSpan w:val="3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96326923</w:t>
            </w:r>
          </w:p>
        </w:tc>
      </w:tr>
      <w:tr w:rsidR="00EC3A4E" w:rsidRPr="007A1AD2" w:rsidTr="005756D1">
        <w:tc>
          <w:tcPr>
            <w:tcW w:w="2261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951" w:type="dxa"/>
            <w:gridSpan w:val="3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17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mayjon@downline.no</w:t>
              </w:r>
            </w:hyperlink>
          </w:p>
        </w:tc>
      </w:tr>
    </w:tbl>
    <w:p w:rsidR="00EC3A4E" w:rsidRPr="007A1AD2" w:rsidRDefault="00EC3A4E" w:rsidP="00EC3A4E">
      <w:pPr>
        <w:rPr>
          <w:rFonts w:ascii="Arial" w:hAnsi="Arial" w:cs="Arial"/>
          <w:szCs w:val="18"/>
        </w:rPr>
      </w:pPr>
    </w:p>
    <w:p w:rsidR="00EC3A4E" w:rsidRDefault="00EC3A4E" w:rsidP="005756D1">
      <w:pPr>
        <w:pStyle w:val="Heading1"/>
      </w:pPr>
      <w:bookmarkStart w:id="27" w:name="_Toc242841420"/>
      <w:bookmarkStart w:id="28" w:name="_Toc447262532"/>
      <w:r>
        <w:lastRenderedPageBreak/>
        <w:t>Testsykepleier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5"/>
        <w:gridCol w:w="1744"/>
        <w:gridCol w:w="1663"/>
        <w:gridCol w:w="3408"/>
      </w:tblGrid>
      <w:tr w:rsidR="00EC3A4E" w:rsidTr="005756D1">
        <w:trPr>
          <w:cantSplit/>
        </w:trPr>
        <w:tc>
          <w:tcPr>
            <w:tcW w:w="9212" w:type="dxa"/>
            <w:gridSpan w:val="4"/>
            <w:shd w:val="clear" w:color="auto" w:fill="9FA7AE"/>
          </w:tcPr>
          <w:p w:rsidR="00EC3A4E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Testsykepleier 1 - kvinne</w:t>
            </w:r>
          </w:p>
        </w:tc>
      </w:tr>
      <w:tr w:rsidR="00EC3A4E" w:rsidTr="005756D1">
        <w:tc>
          <w:tcPr>
            <w:tcW w:w="2261" w:type="dxa"/>
          </w:tcPr>
          <w:p w:rsidR="00EC3A4E" w:rsidRPr="00111646" w:rsidRDefault="00EC3A4E" w:rsidP="005756D1">
            <w:pPr>
              <w:rPr>
                <w:rFonts w:ascii="Arial" w:hAnsi="Arial" w:cs="Arial"/>
                <w:b/>
                <w:bCs/>
              </w:rPr>
            </w:pPr>
            <w:r w:rsidRPr="00111646">
              <w:rPr>
                <w:rFonts w:ascii="Arial" w:hAnsi="Arial" w:cs="Arial"/>
                <w:b/>
                <w:bCs/>
              </w:rPr>
              <w:t>Navn</w:t>
            </w:r>
          </w:p>
        </w:tc>
        <w:tc>
          <w:tcPr>
            <w:tcW w:w="3475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Gunn</w:t>
            </w:r>
          </w:p>
        </w:tc>
        <w:tc>
          <w:tcPr>
            <w:tcW w:w="3476" w:type="dxa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Omsorg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Fødselsnummer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 w:rsidRPr="00212427">
              <w:rPr>
                <w:rFonts w:ascii="Arial" w:hAnsi="Arial" w:cs="Arial"/>
              </w:rPr>
              <w:t>010171</w:t>
            </w:r>
            <w:r>
              <w:rPr>
                <w:rFonts w:ascii="Arial" w:hAnsi="Arial" w:cs="Arial"/>
              </w:rPr>
              <w:t xml:space="preserve"> </w:t>
            </w:r>
            <w:r w:rsidRPr="00212427">
              <w:rPr>
                <w:rFonts w:ascii="Arial" w:hAnsi="Arial" w:cs="Arial"/>
              </w:rPr>
              <w:t>12364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Gateadresse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 w:rsidRPr="007639A6">
              <w:rPr>
                <w:rFonts w:ascii="Arial" w:hAnsi="Arial" w:cs="Arial"/>
              </w:rPr>
              <w:t>Gammelvegen</w:t>
            </w:r>
            <w:r>
              <w:rPr>
                <w:rFonts w:ascii="Arial" w:hAnsi="Arial" w:cs="Arial"/>
              </w:rPr>
              <w:t xml:space="preserve"> 1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Postadresse</w:t>
            </w:r>
          </w:p>
        </w:tc>
        <w:tc>
          <w:tcPr>
            <w:tcW w:w="1769" w:type="dxa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7047</w:t>
            </w:r>
          </w:p>
        </w:tc>
        <w:tc>
          <w:tcPr>
            <w:tcW w:w="5182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Spongdal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Kommunenummer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1601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HPR-nummer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9876543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Stilling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Avdelingssykepleier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Spesialitet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HER-id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999.888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Telefonnummer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72 72 72 72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Faxnummer</w:t>
            </w:r>
            <w:proofErr w:type="spellEnd"/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72 72 72 71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Mobilnummer</w:t>
            </w:r>
          </w:p>
        </w:tc>
        <w:tc>
          <w:tcPr>
            <w:tcW w:w="6951" w:type="dxa"/>
            <w:gridSpan w:val="3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950 850 500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E-postadresse</w:t>
            </w:r>
          </w:p>
        </w:tc>
        <w:tc>
          <w:tcPr>
            <w:tcW w:w="6951" w:type="dxa"/>
            <w:gridSpan w:val="3"/>
          </w:tcPr>
          <w:p w:rsidR="00EC3A4E" w:rsidRDefault="00840F8E" w:rsidP="005756D1">
            <w:pPr>
              <w:rPr>
                <w:rFonts w:ascii="Arial" w:hAnsi="Arial" w:cs="Arial"/>
              </w:rPr>
            </w:pPr>
            <w:hyperlink r:id="rId18" w:history="1">
              <w:r w:rsidR="00EC3A4E" w:rsidRPr="0038767E">
                <w:rPr>
                  <w:rStyle w:val="Hyperlink"/>
                  <w:rFonts w:ascii="Arial" w:hAnsi="Arial" w:cs="Arial"/>
                </w:rPr>
                <w:t>Gunn.omsorg@gammeltun.no</w:t>
              </w:r>
            </w:hyperlink>
          </w:p>
        </w:tc>
      </w:tr>
    </w:tbl>
    <w:p w:rsidR="00EC3A4E" w:rsidRDefault="00EC3A4E" w:rsidP="00EC3A4E"/>
    <w:p w:rsidR="00EC3A4E" w:rsidRDefault="00EC3A4E" w:rsidP="005756D1">
      <w:pPr>
        <w:pStyle w:val="Heading1"/>
      </w:pPr>
      <w:bookmarkStart w:id="29" w:name="_Toc242841421"/>
      <w:bookmarkStart w:id="30" w:name="_Toc447262533"/>
      <w:r>
        <w:t>Bioingeniører</w:t>
      </w:r>
      <w:bookmarkEnd w:id="29"/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3412"/>
        <w:gridCol w:w="3409"/>
      </w:tblGrid>
      <w:tr w:rsidR="00EC3A4E" w:rsidTr="005756D1">
        <w:trPr>
          <w:cantSplit/>
        </w:trPr>
        <w:tc>
          <w:tcPr>
            <w:tcW w:w="9212" w:type="dxa"/>
            <w:gridSpan w:val="3"/>
            <w:shd w:val="clear" w:color="auto" w:fill="9FA7AE"/>
          </w:tcPr>
          <w:p w:rsidR="00EC3A4E" w:rsidRDefault="00EC3A4E" w:rsidP="005756D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Testlege 4 - kvinne</w:t>
            </w:r>
          </w:p>
        </w:tc>
      </w:tr>
      <w:tr w:rsidR="00EC3A4E" w:rsidTr="005756D1">
        <w:tc>
          <w:tcPr>
            <w:tcW w:w="2261" w:type="dxa"/>
          </w:tcPr>
          <w:p w:rsidR="00EC3A4E" w:rsidRPr="00111646" w:rsidRDefault="00EC3A4E" w:rsidP="005756D1">
            <w:pPr>
              <w:rPr>
                <w:rFonts w:ascii="Arial" w:hAnsi="Arial" w:cs="Arial"/>
                <w:b/>
                <w:bCs/>
              </w:rPr>
            </w:pPr>
            <w:r w:rsidRPr="00111646">
              <w:rPr>
                <w:rFonts w:ascii="Arial" w:hAnsi="Arial" w:cs="Arial"/>
                <w:b/>
                <w:bCs/>
              </w:rPr>
              <w:t>Navn</w:t>
            </w:r>
          </w:p>
        </w:tc>
        <w:tc>
          <w:tcPr>
            <w:tcW w:w="3475" w:type="dxa"/>
          </w:tcPr>
          <w:p w:rsidR="00EC3A4E" w:rsidRDefault="00EC3A4E" w:rsidP="00575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Mykke</w:t>
            </w:r>
            <w:proofErr w:type="spellEnd"/>
          </w:p>
        </w:tc>
        <w:tc>
          <w:tcPr>
            <w:tcW w:w="3476" w:type="dxa"/>
          </w:tcPr>
          <w:p w:rsidR="00EC3A4E" w:rsidRDefault="00EC3A4E" w:rsidP="005756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Plasme</w:t>
            </w:r>
            <w:proofErr w:type="spellEnd"/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HPR-nummer</w:t>
            </w:r>
          </w:p>
        </w:tc>
        <w:tc>
          <w:tcPr>
            <w:tcW w:w="6951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9876511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Stilling</w:t>
            </w:r>
          </w:p>
        </w:tc>
        <w:tc>
          <w:tcPr>
            <w:tcW w:w="6951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Bioingeniør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HER-id</w:t>
            </w:r>
          </w:p>
        </w:tc>
        <w:tc>
          <w:tcPr>
            <w:tcW w:w="6951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Telefonnummer</w:t>
            </w:r>
          </w:p>
        </w:tc>
        <w:tc>
          <w:tcPr>
            <w:tcW w:w="6951" w:type="dxa"/>
            <w:gridSpan w:val="2"/>
          </w:tcPr>
          <w:p w:rsidR="00EC3A4E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98345666</w:t>
            </w:r>
          </w:p>
        </w:tc>
      </w:tr>
      <w:tr w:rsidR="00EC3A4E" w:rsidTr="005756D1">
        <w:tc>
          <w:tcPr>
            <w:tcW w:w="2261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E-postadresse</w:t>
            </w:r>
          </w:p>
        </w:tc>
        <w:tc>
          <w:tcPr>
            <w:tcW w:w="6951" w:type="dxa"/>
            <w:gridSpan w:val="2"/>
          </w:tcPr>
          <w:p w:rsidR="00EC3A4E" w:rsidRDefault="00840F8E" w:rsidP="005756D1">
            <w:pPr>
              <w:rPr>
                <w:rFonts w:ascii="Arial" w:hAnsi="Arial" w:cs="Arial"/>
              </w:rPr>
            </w:pPr>
            <w:hyperlink r:id="rId19" w:history="1">
              <w:r w:rsidR="00EC3A4E" w:rsidRPr="0038767E">
                <w:rPr>
                  <w:rStyle w:val="Hyperlink"/>
                  <w:rFonts w:ascii="Arial" w:hAnsi="Arial" w:cs="Arial"/>
                </w:rPr>
                <w:t>Mykke.plasme@downline.no</w:t>
              </w:r>
            </w:hyperlink>
          </w:p>
        </w:tc>
      </w:tr>
    </w:tbl>
    <w:p w:rsidR="00EC3A4E" w:rsidRDefault="00EC3A4E" w:rsidP="00EC3A4E"/>
    <w:p w:rsidR="005756D1" w:rsidRDefault="005756D1">
      <w:pPr>
        <w:spacing w:after="160"/>
        <w:rPr>
          <w:rFonts w:asciiTheme="majorHAnsi" w:eastAsiaTheme="majorEastAsia" w:hAnsiTheme="majorHAnsi" w:cstheme="majorBidi"/>
          <w:caps/>
          <w:color w:val="53606B"/>
          <w:sz w:val="28"/>
          <w:szCs w:val="32"/>
        </w:rPr>
      </w:pPr>
      <w:bookmarkStart w:id="31" w:name="_Toc242841422"/>
      <w:bookmarkStart w:id="32" w:name="_Toc447262534"/>
      <w:r>
        <w:rPr>
          <w:sz w:val="28"/>
        </w:rPr>
        <w:br w:type="page"/>
      </w:r>
    </w:p>
    <w:p w:rsidR="00EC3A4E" w:rsidRPr="005756D1" w:rsidRDefault="00EC3A4E" w:rsidP="00EC3A4E">
      <w:pPr>
        <w:pStyle w:val="Heading1"/>
        <w:rPr>
          <w:szCs w:val="38"/>
        </w:rPr>
      </w:pPr>
      <w:r w:rsidRPr="005756D1">
        <w:rPr>
          <w:szCs w:val="38"/>
        </w:rPr>
        <w:lastRenderedPageBreak/>
        <w:t>Testsykehjem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7"/>
        <w:gridCol w:w="1431"/>
        <w:gridCol w:w="4892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</w:rPr>
              <w:t>Testsykehjem 1</w:t>
            </w:r>
          </w:p>
        </w:tc>
      </w:tr>
      <w:tr w:rsidR="00EC3A4E" w:rsidTr="005756D1">
        <w:trPr>
          <w:trHeight w:val="403"/>
        </w:trPr>
        <w:tc>
          <w:tcPr>
            <w:tcW w:w="2755" w:type="dxa"/>
          </w:tcPr>
          <w:p w:rsidR="00EC3A4E" w:rsidRPr="00111646" w:rsidRDefault="00EC3A4E" w:rsidP="005756D1">
            <w:pPr>
              <w:rPr>
                <w:rFonts w:ascii="Arial" w:hAnsi="Arial" w:cs="Arial"/>
                <w:b/>
                <w:bCs/>
              </w:rPr>
            </w:pPr>
            <w:r w:rsidRPr="00111646">
              <w:rPr>
                <w:rFonts w:ascii="Arial" w:hAnsi="Arial" w:cs="Arial"/>
                <w:b/>
                <w:bCs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proofErr w:type="spellStart"/>
            <w:r w:rsidRPr="00E53E8B">
              <w:rPr>
                <w:rFonts w:ascii="Arial" w:hAnsi="Arial" w:cs="Arial"/>
              </w:rPr>
              <w:t>Gammeltun</w:t>
            </w:r>
            <w:proofErr w:type="spellEnd"/>
            <w:r w:rsidRPr="00E53E8B">
              <w:rPr>
                <w:rFonts w:ascii="Arial" w:hAnsi="Arial" w:cs="Arial"/>
              </w:rPr>
              <w:t xml:space="preserve"> Sykehjem</w:t>
            </w:r>
          </w:p>
        </w:tc>
      </w:tr>
      <w:tr w:rsidR="00EC3A4E" w:rsidTr="005756D1">
        <w:trPr>
          <w:trHeight w:val="404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Organisasjonsnummer</w:t>
            </w:r>
          </w:p>
        </w:tc>
        <w:tc>
          <w:tcPr>
            <w:tcW w:w="6457" w:type="dxa"/>
            <w:gridSpan w:val="2"/>
            <w:vAlign w:val="center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999 888 777</w:t>
            </w:r>
          </w:p>
        </w:tc>
      </w:tr>
      <w:tr w:rsidR="00EC3A4E" w:rsidTr="005756D1">
        <w:trPr>
          <w:trHeight w:val="403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 w:rsidRPr="00E53E8B">
              <w:rPr>
                <w:rFonts w:ascii="Arial" w:hAnsi="Arial" w:cs="Arial"/>
              </w:rPr>
              <w:t>Gammelsletta 88</w:t>
            </w:r>
          </w:p>
        </w:tc>
      </w:tr>
      <w:tr w:rsidR="00EC3A4E" w:rsidTr="005756D1">
        <w:trPr>
          <w:trHeight w:val="403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Postadresse</w:t>
            </w:r>
          </w:p>
        </w:tc>
        <w:tc>
          <w:tcPr>
            <w:tcW w:w="1455" w:type="dxa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 w:rsidRPr="00E53E8B">
              <w:rPr>
                <w:rFonts w:ascii="Arial" w:hAnsi="Arial" w:cs="Arial"/>
              </w:rPr>
              <w:t>7028</w:t>
            </w:r>
          </w:p>
        </w:tc>
        <w:tc>
          <w:tcPr>
            <w:tcW w:w="5002" w:type="dxa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 w:rsidRPr="00E53E8B">
              <w:rPr>
                <w:rFonts w:ascii="Arial" w:hAnsi="Arial" w:cs="Arial"/>
              </w:rPr>
              <w:t>Trondheim</w:t>
            </w:r>
          </w:p>
        </w:tc>
      </w:tr>
      <w:tr w:rsidR="00EC3A4E" w:rsidTr="005756D1">
        <w:trPr>
          <w:trHeight w:val="404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 w:rsidRPr="00E53E8B">
              <w:rPr>
                <w:rFonts w:ascii="Arial" w:hAnsi="Arial" w:cs="Arial"/>
              </w:rPr>
              <w:t>1601</w:t>
            </w:r>
          </w:p>
        </w:tc>
      </w:tr>
      <w:tr w:rsidR="00EC3A4E" w:rsidTr="005756D1">
        <w:trPr>
          <w:trHeight w:val="403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73 55 55 55</w:t>
            </w:r>
          </w:p>
        </w:tc>
      </w:tr>
      <w:tr w:rsidR="00EC3A4E" w:rsidTr="005756D1">
        <w:trPr>
          <w:trHeight w:val="403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73 55 55 54</w:t>
            </w:r>
          </w:p>
        </w:tc>
      </w:tr>
      <w:tr w:rsidR="00EC3A4E" w:rsidTr="005756D1">
        <w:trPr>
          <w:trHeight w:val="404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900 800 700</w:t>
            </w:r>
          </w:p>
        </w:tc>
      </w:tr>
      <w:tr w:rsidR="00EC3A4E" w:rsidTr="005756D1">
        <w:trPr>
          <w:trHeight w:val="403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E53E8B" w:rsidRDefault="00840F8E" w:rsidP="005756D1">
            <w:pPr>
              <w:rPr>
                <w:rFonts w:ascii="Arial" w:hAnsi="Arial" w:cs="Arial"/>
              </w:rPr>
            </w:pPr>
            <w:hyperlink r:id="rId20" w:history="1">
              <w:r w:rsidR="00EC3A4E" w:rsidRPr="0038767E">
                <w:rPr>
                  <w:rStyle w:val="Hyperlink"/>
                  <w:rFonts w:ascii="Arial" w:hAnsi="Arial" w:cs="Arial"/>
                </w:rPr>
                <w:t>info@gammeltun.no</w:t>
              </w:r>
            </w:hyperlink>
          </w:p>
        </w:tc>
      </w:tr>
      <w:tr w:rsidR="00EC3A4E" w:rsidTr="005756D1">
        <w:trPr>
          <w:trHeight w:val="404"/>
        </w:trPr>
        <w:tc>
          <w:tcPr>
            <w:tcW w:w="2755" w:type="dxa"/>
          </w:tcPr>
          <w:p w:rsidR="00EC3A4E" w:rsidRDefault="00EC3A4E" w:rsidP="005756D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E53E8B" w:rsidRDefault="00EC3A4E" w:rsidP="005756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99887</w:t>
            </w:r>
          </w:p>
        </w:tc>
      </w:tr>
    </w:tbl>
    <w:p w:rsidR="00EC3A4E" w:rsidRDefault="00EC3A4E" w:rsidP="00EC3A4E"/>
    <w:p w:rsidR="00EC3A4E" w:rsidRDefault="00EC3A4E" w:rsidP="00EC3A4E">
      <w:pPr>
        <w:pStyle w:val="Heading1"/>
      </w:pPr>
      <w:bookmarkStart w:id="33" w:name="_Toc242841423"/>
      <w:bookmarkStart w:id="34" w:name="_Toc447262535"/>
      <w:r>
        <w:t>Pleie- og omsorgsavdeling i kommunen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8"/>
        <w:gridCol w:w="1607"/>
        <w:gridCol w:w="4715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b/>
                <w:i w:val="0"/>
                <w:color w:val="FFFFFF" w:themeColor="background1"/>
                <w:szCs w:val="18"/>
              </w:rPr>
              <w:t>Alvdal kommune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  <w:r w:rsidRPr="007A1AD2">
              <w:rPr>
                <w:szCs w:val="18"/>
              </w:rPr>
              <w:t>Alvdal Kommune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Enhet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  <w:r w:rsidRPr="007A1AD2">
              <w:rPr>
                <w:color w:val="000000"/>
                <w:szCs w:val="18"/>
                <w:highlight w:val="white"/>
              </w:rPr>
              <w:t>Enhet for pleie, rehabilitering og omsorg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Organisasjonsnummer</w:t>
            </w:r>
          </w:p>
        </w:tc>
        <w:tc>
          <w:tcPr>
            <w:tcW w:w="6457" w:type="dxa"/>
            <w:gridSpan w:val="2"/>
            <w:vAlign w:val="center"/>
          </w:tcPr>
          <w:p w:rsidR="00EC3A4E" w:rsidRPr="007A1AD2" w:rsidRDefault="00EC3A4E" w:rsidP="005756D1">
            <w:pPr>
              <w:rPr>
                <w:szCs w:val="18"/>
              </w:rPr>
            </w:pPr>
            <w:r w:rsidRPr="007A1AD2">
              <w:rPr>
                <w:color w:val="000000"/>
                <w:szCs w:val="18"/>
                <w:highlight w:val="white"/>
              </w:rPr>
              <w:t>333 555 666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  <w:proofErr w:type="spellStart"/>
            <w:r w:rsidRPr="007A1AD2">
              <w:rPr>
                <w:szCs w:val="18"/>
              </w:rPr>
              <w:t>Alveveien</w:t>
            </w:r>
            <w:proofErr w:type="spellEnd"/>
            <w:r w:rsidRPr="007A1AD2">
              <w:rPr>
                <w:szCs w:val="18"/>
              </w:rPr>
              <w:t xml:space="preserve"> 99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Postadresse</w:t>
            </w:r>
          </w:p>
        </w:tc>
        <w:tc>
          <w:tcPr>
            <w:tcW w:w="1635" w:type="dxa"/>
          </w:tcPr>
          <w:p w:rsidR="00EC3A4E" w:rsidRPr="007A1AD2" w:rsidRDefault="00EC3A4E" w:rsidP="005756D1">
            <w:pPr>
              <w:rPr>
                <w:szCs w:val="18"/>
              </w:rPr>
            </w:pPr>
            <w:r w:rsidRPr="007A1AD2">
              <w:rPr>
                <w:szCs w:val="18"/>
              </w:rPr>
              <w:t>2560</w:t>
            </w:r>
          </w:p>
        </w:tc>
        <w:tc>
          <w:tcPr>
            <w:tcW w:w="4822" w:type="dxa"/>
          </w:tcPr>
          <w:p w:rsidR="00EC3A4E" w:rsidRPr="007A1AD2" w:rsidRDefault="00EC3A4E" w:rsidP="005756D1">
            <w:pPr>
              <w:rPr>
                <w:szCs w:val="18"/>
              </w:rPr>
            </w:pPr>
            <w:r w:rsidRPr="007A1AD2">
              <w:rPr>
                <w:szCs w:val="18"/>
              </w:rPr>
              <w:t>Alvdal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  <w:r w:rsidRPr="007A1AD2">
              <w:rPr>
                <w:szCs w:val="18"/>
              </w:rPr>
              <w:t>0438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proofErr w:type="spellStart"/>
            <w:r w:rsidRPr="007A1AD2">
              <w:rPr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b/>
                <w:bCs/>
                <w:szCs w:val="18"/>
              </w:rPr>
            </w:pPr>
            <w:r w:rsidRPr="007A1AD2">
              <w:rPr>
                <w:b/>
                <w:bCs/>
                <w:szCs w:val="18"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szCs w:val="18"/>
              </w:rPr>
            </w:pPr>
            <w:r w:rsidRPr="007A1AD2">
              <w:rPr>
                <w:color w:val="000000"/>
                <w:szCs w:val="18"/>
                <w:highlight w:val="white"/>
              </w:rPr>
              <w:t>99387</w:t>
            </w:r>
          </w:p>
        </w:tc>
      </w:tr>
    </w:tbl>
    <w:p w:rsidR="00EC3A4E" w:rsidRPr="007A1AD2" w:rsidRDefault="00EC3A4E" w:rsidP="00EC3A4E">
      <w:pPr>
        <w:rPr>
          <w:szCs w:val="18"/>
        </w:rPr>
      </w:pPr>
    </w:p>
    <w:p w:rsidR="00EC3A4E" w:rsidRPr="006A7145" w:rsidRDefault="00EC3A4E" w:rsidP="005756D1">
      <w:pPr>
        <w:pStyle w:val="Heading1"/>
        <w:rPr>
          <w:rFonts w:cstheme="majorHAnsi"/>
          <w:b/>
          <w:bCs/>
          <w:sz w:val="28"/>
        </w:rPr>
      </w:pPr>
      <w:r w:rsidRPr="007A1AD2">
        <w:rPr>
          <w:sz w:val="18"/>
          <w:szCs w:val="18"/>
        </w:rPr>
        <w:br w:type="page"/>
      </w:r>
      <w:bookmarkStart w:id="35" w:name="_Toc242841424"/>
      <w:bookmarkStart w:id="36" w:name="_Toc447262536"/>
      <w:r w:rsidRPr="006A7145">
        <w:rPr>
          <w:rFonts w:cstheme="majorHAnsi"/>
        </w:rPr>
        <w:lastRenderedPageBreak/>
        <w:t>Testlegekontor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7"/>
        <w:gridCol w:w="1430"/>
        <w:gridCol w:w="4893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  <w:t>Testlegekontor 1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Kattskinnet</w:t>
            </w:r>
            <w:proofErr w:type="spellEnd"/>
            <w:r w:rsidRPr="007A1AD2">
              <w:rPr>
                <w:rFonts w:ascii="Arial" w:hAnsi="Arial" w:cs="Arial"/>
                <w:szCs w:val="18"/>
              </w:rPr>
              <w:t xml:space="preserve"> legesenter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Organisasjonsnummer</w:t>
            </w:r>
          </w:p>
        </w:tc>
        <w:tc>
          <w:tcPr>
            <w:tcW w:w="6457" w:type="dxa"/>
            <w:gridSpan w:val="2"/>
            <w:vAlign w:val="center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color w:val="000000"/>
                <w:szCs w:val="18"/>
              </w:rPr>
              <w:t>971 318 864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Erling Skakkes gate 75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455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7012</w:t>
            </w:r>
          </w:p>
        </w:tc>
        <w:tc>
          <w:tcPr>
            <w:tcW w:w="5002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1601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73521234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73524321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95455954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21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katskin@noline.no</w:t>
              </w:r>
            </w:hyperlink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56704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6"/>
        <w:gridCol w:w="1610"/>
        <w:gridCol w:w="4714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  <w:t>Testlegekontor 2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Vassenden legekontor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Organisasjonsnummer</w:t>
            </w:r>
          </w:p>
        </w:tc>
        <w:tc>
          <w:tcPr>
            <w:tcW w:w="6457" w:type="dxa"/>
            <w:gridSpan w:val="2"/>
            <w:vAlign w:val="center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color w:val="000000"/>
                <w:szCs w:val="18"/>
              </w:rPr>
              <w:t>974 793 539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Astrupsgate</w:t>
            </w:r>
            <w:proofErr w:type="spellEnd"/>
            <w:r w:rsidRPr="007A1AD2">
              <w:rPr>
                <w:rFonts w:ascii="Arial" w:hAnsi="Arial" w:cs="Arial"/>
                <w:szCs w:val="18"/>
              </w:rPr>
              <w:t xml:space="preserve"> 18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635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6843</w:t>
            </w:r>
          </w:p>
        </w:tc>
        <w:tc>
          <w:tcPr>
            <w:tcW w:w="4822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Skei i Jølster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1431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57729889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57729888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99887766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22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vassen@quickline.no</w:t>
              </w:r>
            </w:hyperlink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902</w:t>
            </w:r>
          </w:p>
        </w:tc>
      </w:tr>
    </w:tbl>
    <w:p w:rsidR="00EC3A4E" w:rsidRPr="007A1AD2" w:rsidRDefault="00EC3A4E" w:rsidP="00EC3A4E">
      <w:pPr>
        <w:rPr>
          <w:szCs w:val="18"/>
        </w:rPr>
      </w:pPr>
    </w:p>
    <w:p w:rsidR="005756D1" w:rsidRDefault="005756D1">
      <w:pPr>
        <w:spacing w:after="160"/>
        <w:rPr>
          <w:rFonts w:asciiTheme="majorHAnsi" w:eastAsiaTheme="majorEastAsia" w:hAnsiTheme="majorHAnsi" w:cstheme="majorBidi"/>
          <w:caps/>
          <w:color w:val="53606B"/>
          <w:sz w:val="38"/>
          <w:szCs w:val="32"/>
        </w:rPr>
      </w:pPr>
      <w:bookmarkStart w:id="37" w:name="_Toc242841425"/>
      <w:bookmarkStart w:id="38" w:name="_Toc447262537"/>
      <w:r>
        <w:br w:type="page"/>
      </w:r>
    </w:p>
    <w:p w:rsidR="00EC3A4E" w:rsidRDefault="00EC3A4E" w:rsidP="006A7145">
      <w:pPr>
        <w:pStyle w:val="Heading1"/>
        <w:rPr>
          <w:b/>
          <w:bCs/>
          <w:sz w:val="28"/>
        </w:rPr>
      </w:pPr>
      <w:r w:rsidRPr="00E53E8B">
        <w:lastRenderedPageBreak/>
        <w:t>Testsykehus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7"/>
        <w:gridCol w:w="1606"/>
        <w:gridCol w:w="4717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  <w:t>Testsykehus1 m/avdeling 1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Køfri sykehus HF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Organisasjonsnummer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974744570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Kirurgisk avdeling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1000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Navn på seksjon (evt. </w:t>
            </w: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underavd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>.)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 xml:space="preserve">Kirurgisk poliklinikk 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Seksjonsnr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 (evt. nr. på underavdeling)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1051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 xml:space="preserve">Olav </w:t>
            </w:r>
            <w:proofErr w:type="spellStart"/>
            <w:r w:rsidRPr="007A1AD2">
              <w:rPr>
                <w:rFonts w:ascii="Arial" w:hAnsi="Arial" w:cs="Arial"/>
                <w:szCs w:val="18"/>
              </w:rPr>
              <w:t>Kyrresgate</w:t>
            </w:r>
            <w:proofErr w:type="spellEnd"/>
            <w:r w:rsidRPr="007A1AD2">
              <w:rPr>
                <w:rFonts w:ascii="Arial" w:hAnsi="Arial" w:cs="Arial"/>
                <w:szCs w:val="18"/>
              </w:rPr>
              <w:t xml:space="preserve"> 17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635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7006</w:t>
            </w:r>
          </w:p>
        </w:tc>
        <w:tc>
          <w:tcPr>
            <w:tcW w:w="4822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1601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73868000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73869750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99088077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23" w:history="1">
              <w:r w:rsidR="00EC3A4E" w:rsidRPr="007A1AD2">
                <w:rPr>
                  <w:rStyle w:val="Hyperlink"/>
                  <w:rFonts w:ascii="Arial" w:hAnsi="Arial" w:cs="Arial"/>
                  <w:szCs w:val="18"/>
                </w:rPr>
                <w:t>Postmottak@kofri.no</w:t>
              </w:r>
            </w:hyperlink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2358.54704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7"/>
        <w:gridCol w:w="1606"/>
        <w:gridCol w:w="4717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  <w:t>Testsykehus1 m/avdeling 2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Køfri sykehus HF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Organisasjonsnummer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974744570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Ortopedsk</w:t>
            </w:r>
            <w:proofErr w:type="spellEnd"/>
            <w:r w:rsidRPr="007A1AD2">
              <w:rPr>
                <w:rFonts w:ascii="Arial" w:hAnsi="Arial" w:cs="Arial"/>
                <w:szCs w:val="18"/>
              </w:rPr>
              <w:t xml:space="preserve"> avdeling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1400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Navn på seksjon (evt. </w:t>
            </w: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underavd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>.)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Ortopedsk</w:t>
            </w:r>
            <w:proofErr w:type="spellEnd"/>
            <w:r w:rsidRPr="007A1AD2">
              <w:rPr>
                <w:rFonts w:ascii="Arial" w:hAnsi="Arial" w:cs="Arial"/>
                <w:szCs w:val="18"/>
              </w:rPr>
              <w:t xml:space="preserve"> sengepost B5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Seksjonsnr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 (evt. nr. på underavdeling)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1414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 xml:space="preserve">Olav </w:t>
            </w:r>
            <w:proofErr w:type="spellStart"/>
            <w:r w:rsidRPr="007A1AD2">
              <w:rPr>
                <w:rFonts w:ascii="Arial" w:hAnsi="Arial" w:cs="Arial"/>
                <w:szCs w:val="18"/>
              </w:rPr>
              <w:t>Kyrresgate</w:t>
            </w:r>
            <w:proofErr w:type="spellEnd"/>
            <w:r w:rsidRPr="007A1AD2">
              <w:rPr>
                <w:rFonts w:ascii="Arial" w:hAnsi="Arial" w:cs="Arial"/>
                <w:szCs w:val="18"/>
              </w:rPr>
              <w:t xml:space="preserve"> 17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635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7006</w:t>
            </w:r>
          </w:p>
        </w:tc>
        <w:tc>
          <w:tcPr>
            <w:tcW w:w="4822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Trondheim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1601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73868000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lastRenderedPageBreak/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73869750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99088077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24" w:history="1">
              <w:r w:rsidR="00EC3A4E" w:rsidRPr="007A1AD2">
                <w:rPr>
                  <w:rStyle w:val="Hyperlink"/>
                  <w:rFonts w:ascii="Arial" w:hAnsi="Arial" w:cs="Arial"/>
                  <w:szCs w:val="18"/>
                </w:rPr>
                <w:t>Postmottak@kofri.no</w:t>
              </w:r>
            </w:hyperlink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905.12471</w:t>
            </w:r>
          </w:p>
        </w:tc>
      </w:tr>
    </w:tbl>
    <w:p w:rsidR="00EC3A4E" w:rsidRPr="007A1AD2" w:rsidRDefault="00EC3A4E" w:rsidP="00EC3A4E">
      <w:pPr>
        <w:rPr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5"/>
        <w:gridCol w:w="1437"/>
        <w:gridCol w:w="4888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  <w:t>Testsykehus2 m/avdeling 1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Balsam sykehus HF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Organisasjonsnummer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883974832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Medisinsk avdeling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3010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Navn på seksjon (evt. </w:t>
            </w: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underavd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>.)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szCs w:val="18"/>
              </w:rPr>
              <w:t>Gastro</w:t>
            </w:r>
            <w:proofErr w:type="spellEnd"/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Seksjonsnr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 (evt. nr. på underavdeling)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Postadresse</w:t>
            </w:r>
          </w:p>
        </w:tc>
        <w:tc>
          <w:tcPr>
            <w:tcW w:w="1455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6807</w:t>
            </w:r>
          </w:p>
        </w:tc>
        <w:tc>
          <w:tcPr>
            <w:tcW w:w="5002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Førde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1432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57839000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57839015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25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Postmottak@balsam.no</w:t>
              </w:r>
            </w:hyperlink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3469.67926</w:t>
            </w:r>
          </w:p>
        </w:tc>
      </w:tr>
    </w:tbl>
    <w:p w:rsidR="00EC3A4E" w:rsidRPr="007A1AD2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5"/>
        <w:gridCol w:w="1437"/>
        <w:gridCol w:w="4888"/>
      </w:tblGrid>
      <w:tr w:rsidR="005756D1" w:rsidRPr="005756D1" w:rsidTr="005756D1">
        <w:trPr>
          <w:cantSplit/>
          <w:trHeight w:val="403"/>
        </w:trPr>
        <w:tc>
          <w:tcPr>
            <w:tcW w:w="9212" w:type="dxa"/>
            <w:gridSpan w:val="3"/>
            <w:shd w:val="clear" w:color="auto" w:fill="9FA7AE"/>
          </w:tcPr>
          <w:p w:rsidR="00EC3A4E" w:rsidRPr="005756D1" w:rsidRDefault="00EC3A4E" w:rsidP="005756D1">
            <w:pPr>
              <w:pStyle w:val="Heading4"/>
              <w:tabs>
                <w:tab w:val="num" w:pos="360"/>
              </w:tabs>
              <w:ind w:left="0" w:firstLine="0"/>
              <w:jc w:val="center"/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</w:pPr>
            <w:r w:rsidRPr="005756D1">
              <w:rPr>
                <w:rFonts w:ascii="Arial" w:hAnsi="Arial" w:cs="Arial"/>
                <w:b/>
                <w:i w:val="0"/>
                <w:color w:val="FFFFFF" w:themeColor="background1"/>
                <w:szCs w:val="18"/>
              </w:rPr>
              <w:t>Testsykehus2 m/avdeling 2</w:t>
            </w:r>
          </w:p>
        </w:tc>
      </w:tr>
      <w:tr w:rsidR="00EC3A4E" w:rsidRPr="007A1AD2" w:rsidTr="005756D1">
        <w:trPr>
          <w:trHeight w:val="403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Balsam sykehus HF</w:t>
            </w:r>
          </w:p>
        </w:tc>
      </w:tr>
      <w:tr w:rsidR="00EC3A4E" w:rsidRPr="007A1AD2" w:rsidTr="005756D1">
        <w:trPr>
          <w:trHeight w:val="404"/>
        </w:trPr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Organisasjonsnummer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883974832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Kirurgisk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1010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Navn på seksjon (evt. </w:t>
            </w: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underavd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>.)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Seksjonsnr</w:t>
            </w:r>
            <w:proofErr w:type="spellEnd"/>
            <w:r w:rsidRPr="007A1AD2">
              <w:rPr>
                <w:rFonts w:ascii="Arial" w:hAnsi="Arial" w:cs="Arial"/>
                <w:b/>
                <w:bCs/>
                <w:szCs w:val="18"/>
              </w:rPr>
              <w:t xml:space="preserve"> (evt. nr. på underavdeling)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Gateadresse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lastRenderedPageBreak/>
              <w:t>Postadresse</w:t>
            </w:r>
          </w:p>
        </w:tc>
        <w:tc>
          <w:tcPr>
            <w:tcW w:w="1455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6807</w:t>
            </w:r>
          </w:p>
        </w:tc>
        <w:tc>
          <w:tcPr>
            <w:tcW w:w="5002" w:type="dxa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Førde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Kommunenummer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1432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Telefonnummer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57839000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7A1AD2">
              <w:rPr>
                <w:rFonts w:ascii="Arial" w:hAnsi="Arial" w:cs="Arial"/>
                <w:b/>
                <w:bCs/>
                <w:szCs w:val="18"/>
              </w:rPr>
              <w:t>Faxnummer</w:t>
            </w:r>
            <w:proofErr w:type="spellEnd"/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57839015</w:t>
            </w: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Mobilnummer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E-postadresse</w:t>
            </w:r>
          </w:p>
        </w:tc>
        <w:tc>
          <w:tcPr>
            <w:tcW w:w="6457" w:type="dxa"/>
            <w:gridSpan w:val="2"/>
          </w:tcPr>
          <w:p w:rsidR="00EC3A4E" w:rsidRPr="007A1AD2" w:rsidRDefault="00840F8E" w:rsidP="005756D1">
            <w:pPr>
              <w:rPr>
                <w:rFonts w:ascii="Arial" w:hAnsi="Arial" w:cs="Arial"/>
                <w:szCs w:val="18"/>
              </w:rPr>
            </w:pPr>
            <w:hyperlink r:id="rId26" w:history="1">
              <w:r w:rsidR="00EC3A4E" w:rsidRPr="0038767E">
                <w:rPr>
                  <w:rStyle w:val="Hyperlink"/>
                  <w:rFonts w:ascii="Arial" w:hAnsi="Arial" w:cs="Arial"/>
                  <w:szCs w:val="18"/>
                </w:rPr>
                <w:t>Postmottak@balsam.no</w:t>
              </w:r>
            </w:hyperlink>
          </w:p>
        </w:tc>
      </w:tr>
      <w:tr w:rsidR="00EC3A4E" w:rsidRPr="007A1AD2" w:rsidTr="005756D1">
        <w:tc>
          <w:tcPr>
            <w:tcW w:w="2755" w:type="dxa"/>
          </w:tcPr>
          <w:p w:rsidR="00EC3A4E" w:rsidRPr="007A1AD2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7A1AD2">
              <w:rPr>
                <w:rFonts w:ascii="Arial" w:hAnsi="Arial" w:cs="Arial"/>
                <w:b/>
                <w:bCs/>
                <w:szCs w:val="18"/>
              </w:rPr>
              <w:t>HER-id</w:t>
            </w:r>
          </w:p>
        </w:tc>
        <w:tc>
          <w:tcPr>
            <w:tcW w:w="6457" w:type="dxa"/>
            <w:gridSpan w:val="2"/>
          </w:tcPr>
          <w:p w:rsidR="00EC3A4E" w:rsidRPr="007A1AD2" w:rsidRDefault="00EC3A4E" w:rsidP="005756D1">
            <w:pPr>
              <w:rPr>
                <w:rFonts w:ascii="Arial" w:hAnsi="Arial" w:cs="Arial"/>
                <w:szCs w:val="18"/>
              </w:rPr>
            </w:pPr>
            <w:r w:rsidRPr="007A1AD2">
              <w:rPr>
                <w:rFonts w:ascii="Arial" w:hAnsi="Arial" w:cs="Arial"/>
                <w:szCs w:val="18"/>
              </w:rPr>
              <w:t>9025.34693</w:t>
            </w:r>
          </w:p>
        </w:tc>
      </w:tr>
    </w:tbl>
    <w:p w:rsidR="00EC3A4E" w:rsidRPr="007A1AD2" w:rsidRDefault="00EC3A4E" w:rsidP="00EC3A4E">
      <w:pPr>
        <w:rPr>
          <w:szCs w:val="18"/>
        </w:rPr>
      </w:pPr>
    </w:p>
    <w:p w:rsidR="00EC3A4E" w:rsidRDefault="00EC3A4E" w:rsidP="00EC3A4E">
      <w:pPr>
        <w:pStyle w:val="Heading1"/>
      </w:pPr>
      <w:r w:rsidRPr="007A1AD2">
        <w:rPr>
          <w:sz w:val="18"/>
          <w:szCs w:val="18"/>
        </w:rPr>
        <w:br w:type="page"/>
      </w:r>
      <w:bookmarkStart w:id="39" w:name="_Toc242841426"/>
      <w:bookmarkStart w:id="40" w:name="_Toc447262538"/>
      <w:r>
        <w:lastRenderedPageBreak/>
        <w:t>Avdelinger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2"/>
        <w:gridCol w:w="6338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Kirurgisk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1010</w:t>
            </w:r>
          </w:p>
        </w:tc>
      </w:tr>
    </w:tbl>
    <w:p w:rsidR="00EC3A4E" w:rsidRPr="00EC3A4E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6339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Medisinsk avdeling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3010</w:t>
            </w:r>
          </w:p>
        </w:tc>
      </w:tr>
    </w:tbl>
    <w:p w:rsidR="00EC3A4E" w:rsidRPr="00EC3A4E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8"/>
        <w:gridCol w:w="6342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Patologisk-anatomisk laboratorium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8380</w:t>
            </w:r>
          </w:p>
        </w:tc>
      </w:tr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Gastroenterologisk kirurgi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1013</w:t>
            </w:r>
          </w:p>
        </w:tc>
      </w:tr>
    </w:tbl>
    <w:p w:rsidR="00EC3A4E" w:rsidRPr="00EC3A4E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6340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Mikrobiologisk laboratorium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8580</w:t>
            </w:r>
          </w:p>
        </w:tc>
      </w:tr>
    </w:tbl>
    <w:p w:rsidR="00EC3A4E" w:rsidRPr="00EC3A4E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6340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Klinisk fysiologisk laboratorium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8680</w:t>
            </w:r>
          </w:p>
        </w:tc>
      </w:tr>
    </w:tbl>
    <w:p w:rsidR="00EC3A4E" w:rsidRPr="00EC3A4E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8"/>
        <w:gridCol w:w="6342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Røntgenavdeling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8480</w:t>
            </w:r>
          </w:p>
        </w:tc>
      </w:tr>
    </w:tbl>
    <w:p w:rsidR="00EC3A4E" w:rsidRPr="00EC3A4E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9"/>
        <w:gridCol w:w="6341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color w:val="000000"/>
                <w:szCs w:val="18"/>
                <w:highlight w:val="white"/>
              </w:rPr>
              <w:t>Revmatologisk poliklinikk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8750</w:t>
            </w:r>
          </w:p>
        </w:tc>
      </w:tr>
    </w:tbl>
    <w:p w:rsidR="00EC3A4E" w:rsidRPr="00EC3A4E" w:rsidRDefault="00EC3A4E" w:rsidP="00EC3A4E">
      <w:pPr>
        <w:rPr>
          <w:rFonts w:ascii="Arial" w:hAnsi="Arial" w:cs="Arial"/>
          <w:b/>
          <w:bCs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6340"/>
      </w:tblGrid>
      <w:tr w:rsidR="00EC3A4E" w:rsidRPr="00EC3A4E" w:rsidTr="005756D1">
        <w:trPr>
          <w:cantSplit/>
        </w:trPr>
        <w:tc>
          <w:tcPr>
            <w:tcW w:w="9212" w:type="dxa"/>
            <w:gridSpan w:val="2"/>
            <w:shd w:val="clear" w:color="auto" w:fill="999999"/>
          </w:tcPr>
          <w:p w:rsidR="00EC3A4E" w:rsidRPr="00EC3A4E" w:rsidRDefault="00EC3A4E" w:rsidP="00EC3A4E">
            <w:pPr>
              <w:pStyle w:val="Heading4"/>
              <w:tabs>
                <w:tab w:val="num" w:pos="360"/>
              </w:tabs>
              <w:ind w:left="0" w:firstLine="0"/>
              <w:rPr>
                <w:szCs w:val="18"/>
              </w:rPr>
            </w:pPr>
            <w:r w:rsidRPr="00EC3A4E">
              <w:rPr>
                <w:szCs w:val="18"/>
              </w:rPr>
              <w:t>Avdeling med avdelingsnummer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r w:rsidRPr="00EC3A4E">
              <w:rPr>
                <w:rFonts w:ascii="Arial" w:hAnsi="Arial" w:cs="Arial"/>
                <w:b/>
                <w:bCs/>
                <w:szCs w:val="18"/>
              </w:rPr>
              <w:t>Navn på avdeling</w:t>
            </w:r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color w:val="000000"/>
                <w:szCs w:val="18"/>
              </w:rPr>
              <w:t>Fødeavdeling</w:t>
            </w:r>
          </w:p>
        </w:tc>
      </w:tr>
      <w:tr w:rsidR="00EC3A4E" w:rsidRPr="00EC3A4E" w:rsidTr="005756D1">
        <w:tc>
          <w:tcPr>
            <w:tcW w:w="2755" w:type="dxa"/>
          </w:tcPr>
          <w:p w:rsidR="00EC3A4E" w:rsidRPr="00EC3A4E" w:rsidRDefault="00EC3A4E" w:rsidP="005756D1">
            <w:pPr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EC3A4E">
              <w:rPr>
                <w:rFonts w:ascii="Arial" w:hAnsi="Arial" w:cs="Arial"/>
                <w:b/>
                <w:bCs/>
                <w:szCs w:val="18"/>
              </w:rPr>
              <w:lastRenderedPageBreak/>
              <w:t>Avdelingsnr</w:t>
            </w:r>
            <w:proofErr w:type="spellEnd"/>
          </w:p>
        </w:tc>
        <w:tc>
          <w:tcPr>
            <w:tcW w:w="6457" w:type="dxa"/>
          </w:tcPr>
          <w:p w:rsidR="00EC3A4E" w:rsidRPr="00EC3A4E" w:rsidRDefault="00EC3A4E" w:rsidP="005756D1">
            <w:pPr>
              <w:rPr>
                <w:rFonts w:ascii="Arial" w:hAnsi="Arial" w:cs="Arial"/>
                <w:szCs w:val="18"/>
              </w:rPr>
            </w:pPr>
            <w:r w:rsidRPr="00EC3A4E">
              <w:rPr>
                <w:rFonts w:ascii="Arial" w:hAnsi="Arial" w:cs="Arial"/>
                <w:szCs w:val="18"/>
              </w:rPr>
              <w:t>2600</w:t>
            </w:r>
          </w:p>
        </w:tc>
      </w:tr>
    </w:tbl>
    <w:p w:rsidR="003C74C1" w:rsidRPr="00EC3A4E" w:rsidRDefault="003C74C1" w:rsidP="00EC3A4E">
      <w:pPr>
        <w:pStyle w:val="Heading1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</w:p>
    <w:sectPr w:rsidR="003C74C1" w:rsidRPr="00EC3A4E" w:rsidSect="00244711">
      <w:pgSz w:w="11906" w:h="16838"/>
      <w:pgMar w:top="2381" w:right="1418" w:bottom="1418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F8E" w:rsidRDefault="00840F8E" w:rsidP="002009FD">
      <w:pPr>
        <w:spacing w:after="0" w:line="240" w:lineRule="auto"/>
      </w:pPr>
      <w:r>
        <w:separator/>
      </w:r>
    </w:p>
  </w:endnote>
  <w:endnote w:type="continuationSeparator" w:id="0">
    <w:p w:rsidR="00840F8E" w:rsidRDefault="00840F8E" w:rsidP="0020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D1" w:rsidRDefault="00DE4DC9">
    <w:pPr>
      <w:pStyle w:val="Footer"/>
    </w:pPr>
    <w:r>
      <w:t>Testaktører v3.5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D1" w:rsidRDefault="005756D1">
    <w:pPr>
      <w:pStyle w:val="Footer"/>
    </w:pPr>
    <w:r>
      <w:rPr>
        <w:noProof/>
        <w:lang w:eastAsia="nb-N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9988550</wp:posOffset>
          </wp:positionV>
          <wp:extent cx="2898140" cy="703580"/>
          <wp:effectExtent l="0" t="0" r="0" b="0"/>
          <wp:wrapNone/>
          <wp:docPr id="11" name="Bild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orsi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F8E" w:rsidRDefault="00840F8E" w:rsidP="002009FD">
      <w:pPr>
        <w:spacing w:after="0" w:line="240" w:lineRule="auto"/>
      </w:pPr>
      <w:r>
        <w:separator/>
      </w:r>
    </w:p>
  </w:footnote>
  <w:footnote w:type="continuationSeparator" w:id="0">
    <w:p w:rsidR="00840F8E" w:rsidRDefault="00840F8E" w:rsidP="0020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D1" w:rsidRDefault="005756D1">
    <w:pPr>
      <w:pStyle w:val="Header"/>
    </w:pPr>
    <w:r>
      <w:rPr>
        <w:noProof/>
        <w:lang w:eastAsia="nb-NO"/>
      </w:rPr>
      <w:drawing>
        <wp:anchor distT="0" distB="0" distL="114300" distR="114300" simplePos="0" relativeHeight="251662336" behindDoc="1" locked="0" layoutInCell="1" allowOverlap="1" wp14:anchorId="7F67D828" wp14:editId="4DDC70D0">
          <wp:simplePos x="0" y="0"/>
          <wp:positionH relativeFrom="column">
            <wp:posOffset>1310344</wp:posOffset>
          </wp:positionH>
          <wp:positionV relativeFrom="paragraph">
            <wp:posOffset>-431800</wp:posOffset>
          </wp:positionV>
          <wp:extent cx="3703576" cy="984738"/>
          <wp:effectExtent l="0" t="0" r="0" b="635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552" cy="105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b-NO"/>
      </w:rPr>
      <w:drawing>
        <wp:anchor distT="0" distB="0" distL="114300" distR="114300" simplePos="0" relativeHeight="251661312" behindDoc="1" locked="0" layoutInCell="1" allowOverlap="1" wp14:anchorId="11FDE09C" wp14:editId="539E6A7B">
          <wp:simplePos x="0" y="0"/>
          <wp:positionH relativeFrom="page">
            <wp:posOffset>5530362</wp:posOffset>
          </wp:positionH>
          <wp:positionV relativeFrom="page">
            <wp:posOffset>1</wp:posOffset>
          </wp:positionV>
          <wp:extent cx="2028190" cy="580292"/>
          <wp:effectExtent l="0" t="0" r="0" b="0"/>
          <wp:wrapNone/>
          <wp:docPr id="9" name="Bil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pport_topp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056" b="49926"/>
                  <a:stretch/>
                </pic:blipFill>
                <pic:spPr bwMode="auto">
                  <a:xfrm>
                    <a:off x="0" y="0"/>
                    <a:ext cx="2028190" cy="5802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| </w:t>
    </w:r>
    <w:r>
      <w:fldChar w:fldCharType="begin"/>
    </w:r>
    <w:r>
      <w:instrText xml:space="preserve"> PAGE  \* Arabic  \* MERGEFORMAT </w:instrText>
    </w:r>
    <w:r>
      <w:fldChar w:fldCharType="separate"/>
    </w:r>
    <w:r w:rsidR="00F9410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6D1" w:rsidRDefault="005756D1">
    <w:pPr>
      <w:pStyle w:val="Header"/>
    </w:pPr>
    <w:r>
      <w:rPr>
        <w:noProof/>
        <w:lang w:eastAsia="nb-NO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88400"/>
          <wp:effectExtent l="0" t="0" r="3175" b="0"/>
          <wp:wrapNone/>
          <wp:docPr id="10" name="Bild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pport_forsi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490"/>
    <w:multiLevelType w:val="multilevel"/>
    <w:tmpl w:val="772C307E"/>
    <w:lvl w:ilvl="0">
      <w:start w:val="1"/>
      <w:numFmt w:val="bullet"/>
      <w:pStyle w:val="List"/>
      <w:lvlText w:val=""/>
      <w:lvlJc w:val="left"/>
      <w:pPr>
        <w:ind w:left="142" w:hanging="142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284" w:hanging="142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ind w:left="426" w:hanging="142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568" w:hanging="142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710" w:hanging="142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852" w:hanging="142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994" w:hanging="142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1136" w:hanging="142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1278" w:hanging="142"/>
      </w:pPr>
      <w:rPr>
        <w:rFonts w:ascii="Arial" w:hAnsi="Arial" w:hint="default"/>
      </w:rPr>
    </w:lvl>
  </w:abstractNum>
  <w:abstractNum w:abstractNumId="1" w15:restartNumberingAfterBreak="0">
    <w:nsid w:val="27C61736"/>
    <w:multiLevelType w:val="multilevel"/>
    <w:tmpl w:val="3776F7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sz w:val="38"/>
        <w:szCs w:val="3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4E"/>
    <w:rsid w:val="000E036D"/>
    <w:rsid w:val="00151369"/>
    <w:rsid w:val="001C2FFA"/>
    <w:rsid w:val="002009FD"/>
    <w:rsid w:val="00235217"/>
    <w:rsid w:val="0023523B"/>
    <w:rsid w:val="00244711"/>
    <w:rsid w:val="003B371A"/>
    <w:rsid w:val="003C74C1"/>
    <w:rsid w:val="003E7D7E"/>
    <w:rsid w:val="0043674B"/>
    <w:rsid w:val="0045605D"/>
    <w:rsid w:val="00481726"/>
    <w:rsid w:val="00483EE4"/>
    <w:rsid w:val="004E1F0E"/>
    <w:rsid w:val="004E287B"/>
    <w:rsid w:val="00547C10"/>
    <w:rsid w:val="00551005"/>
    <w:rsid w:val="005756D1"/>
    <w:rsid w:val="00596453"/>
    <w:rsid w:val="00603781"/>
    <w:rsid w:val="00610556"/>
    <w:rsid w:val="0062123E"/>
    <w:rsid w:val="00623E63"/>
    <w:rsid w:val="006A7145"/>
    <w:rsid w:val="00835E5B"/>
    <w:rsid w:val="00840F8E"/>
    <w:rsid w:val="0086456F"/>
    <w:rsid w:val="009F5F5C"/>
    <w:rsid w:val="00A04674"/>
    <w:rsid w:val="00A873DE"/>
    <w:rsid w:val="00B90B28"/>
    <w:rsid w:val="00C2796F"/>
    <w:rsid w:val="00C37451"/>
    <w:rsid w:val="00C47E5D"/>
    <w:rsid w:val="00D61D15"/>
    <w:rsid w:val="00DE4DC9"/>
    <w:rsid w:val="00DF7322"/>
    <w:rsid w:val="00EC3A4E"/>
    <w:rsid w:val="00ED15BD"/>
    <w:rsid w:val="00F007D2"/>
    <w:rsid w:val="00F41BF0"/>
    <w:rsid w:val="00F9410F"/>
    <w:rsid w:val="00F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70D762"/>
  <w15:chartTrackingRefBased/>
  <w15:docId w15:val="{9113FD30-6348-46AD-B5A3-23026373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0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217"/>
    <w:pPr>
      <w:spacing w:after="180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05D"/>
    <w:pPr>
      <w:keepNext/>
      <w:keepLines/>
      <w:numPr>
        <w:numId w:val="1"/>
      </w:numPr>
      <w:spacing w:before="480" w:after="200" w:line="240" w:lineRule="auto"/>
      <w:ind w:left="0" w:hanging="442"/>
      <w:outlineLvl w:val="0"/>
    </w:pPr>
    <w:rPr>
      <w:rFonts w:asciiTheme="majorHAnsi" w:eastAsiaTheme="majorEastAsia" w:hAnsiTheme="majorHAnsi" w:cstheme="majorBidi"/>
      <w:caps/>
      <w:color w:val="53606B"/>
      <w:sz w:val="3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605D"/>
    <w:pPr>
      <w:keepNext/>
      <w:keepLines/>
      <w:numPr>
        <w:ilvl w:val="1"/>
        <w:numId w:val="1"/>
      </w:numPr>
      <w:spacing w:before="480" w:after="20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caps/>
      <w:color w:val="53606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605D"/>
    <w:pPr>
      <w:keepNext/>
      <w:keepLines/>
      <w:numPr>
        <w:ilvl w:val="2"/>
        <w:numId w:val="1"/>
      </w:numPr>
      <w:spacing w:before="480" w:after="200" w:line="240" w:lineRule="auto"/>
      <w:outlineLvl w:val="2"/>
    </w:pPr>
    <w:rPr>
      <w:rFonts w:asciiTheme="majorHAnsi" w:eastAsiaTheme="majorEastAsia" w:hAnsiTheme="majorHAnsi" w:cstheme="majorBidi"/>
      <w:b/>
      <w:color w:val="53606B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645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19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645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19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645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B62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645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B62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645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645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3781"/>
    <w:pPr>
      <w:tabs>
        <w:tab w:val="center" w:pos="4536"/>
        <w:tab w:val="right" w:pos="9072"/>
      </w:tabs>
      <w:spacing w:after="0" w:line="240" w:lineRule="auto"/>
      <w:ind w:right="-142"/>
      <w:jc w:val="right"/>
    </w:pPr>
    <w:rPr>
      <w:color w:val="2B3844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5217"/>
    <w:rPr>
      <w:color w:val="2B3844"/>
      <w:sz w:val="16"/>
    </w:rPr>
  </w:style>
  <w:style w:type="paragraph" w:styleId="Footer">
    <w:name w:val="footer"/>
    <w:basedOn w:val="Normal"/>
    <w:link w:val="FooterChar"/>
    <w:uiPriority w:val="99"/>
    <w:semiHidden/>
    <w:rsid w:val="0020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217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605D"/>
    <w:rPr>
      <w:rFonts w:asciiTheme="majorHAnsi" w:eastAsiaTheme="majorEastAsia" w:hAnsiTheme="majorHAnsi" w:cstheme="majorBidi"/>
      <w:caps/>
      <w:color w:val="53606B"/>
      <w:sz w:val="3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05D"/>
    <w:rPr>
      <w:rFonts w:asciiTheme="majorHAnsi" w:eastAsiaTheme="majorEastAsia" w:hAnsiTheme="majorHAnsi" w:cstheme="majorBidi"/>
      <w:b/>
      <w:caps/>
      <w:color w:val="53606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05D"/>
    <w:rPr>
      <w:rFonts w:asciiTheme="majorHAnsi" w:eastAsiaTheme="majorEastAsia" w:hAnsiTheme="majorHAnsi" w:cstheme="majorBidi"/>
      <w:b/>
      <w:color w:val="53606B"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67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3606B"/>
      <w:spacing w:val="-10"/>
      <w:kern w:val="28"/>
      <w:sz w:val="7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74B"/>
    <w:rPr>
      <w:rFonts w:asciiTheme="majorHAnsi" w:eastAsiaTheme="majorEastAsia" w:hAnsiTheme="majorHAnsi" w:cstheme="majorBidi"/>
      <w:caps/>
      <w:color w:val="53606B"/>
      <w:spacing w:val="-10"/>
      <w:kern w:val="28"/>
      <w:sz w:val="7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74B"/>
    <w:pPr>
      <w:numPr>
        <w:ilvl w:val="1"/>
      </w:numPr>
      <w:spacing w:after="0" w:line="240" w:lineRule="auto"/>
    </w:pPr>
    <w:rPr>
      <w:rFonts w:eastAsiaTheme="minorEastAsia"/>
      <w:color w:val="FFFFFF" w:themeColor="background1"/>
      <w:spacing w:val="15"/>
      <w:sz w:val="38"/>
    </w:rPr>
  </w:style>
  <w:style w:type="character" w:customStyle="1" w:styleId="SubtitleChar">
    <w:name w:val="Subtitle Char"/>
    <w:basedOn w:val="DefaultParagraphFont"/>
    <w:link w:val="Subtitle"/>
    <w:uiPriority w:val="11"/>
    <w:rsid w:val="0043674B"/>
    <w:rPr>
      <w:rFonts w:eastAsiaTheme="minorEastAsia"/>
      <w:color w:val="FFFFFF" w:themeColor="background1"/>
      <w:spacing w:val="15"/>
      <w:sz w:val="38"/>
    </w:rPr>
  </w:style>
  <w:style w:type="paragraph" w:styleId="TOCHeading">
    <w:name w:val="TOC Heading"/>
    <w:basedOn w:val="Heading1"/>
    <w:next w:val="Normal"/>
    <w:uiPriority w:val="39"/>
    <w:semiHidden/>
    <w:qFormat/>
    <w:rsid w:val="0062123E"/>
    <w:pPr>
      <w:numPr>
        <w:numId w:val="0"/>
      </w:numPr>
      <w:spacing w:after="360"/>
      <w:ind w:left="-442"/>
      <w:outlineLvl w:val="9"/>
    </w:pPr>
    <w:rPr>
      <w:sz w:val="32"/>
    </w:rPr>
  </w:style>
  <w:style w:type="paragraph" w:styleId="FootnoteText">
    <w:name w:val="footnote text"/>
    <w:basedOn w:val="Normal"/>
    <w:link w:val="FootnoteTextChar"/>
    <w:uiPriority w:val="99"/>
    <w:rsid w:val="0043674B"/>
    <w:pPr>
      <w:spacing w:after="0" w:line="240" w:lineRule="auto"/>
    </w:pPr>
    <w:rPr>
      <w:color w:val="2B3844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674B"/>
    <w:rPr>
      <w:color w:val="2B3844"/>
      <w:sz w:val="14"/>
      <w:szCs w:val="20"/>
    </w:rPr>
  </w:style>
  <w:style w:type="paragraph" w:styleId="Caption">
    <w:name w:val="caption"/>
    <w:basedOn w:val="Normal"/>
    <w:next w:val="Normal"/>
    <w:uiPriority w:val="35"/>
    <w:qFormat/>
    <w:rsid w:val="00235217"/>
    <w:pPr>
      <w:pBdr>
        <w:bottom w:val="single" w:sz="4" w:space="10" w:color="auto"/>
      </w:pBdr>
      <w:spacing w:after="480" w:line="240" w:lineRule="auto"/>
    </w:pPr>
    <w:rPr>
      <w:i/>
      <w:iCs/>
      <w:sz w:val="16"/>
      <w:szCs w:val="18"/>
    </w:rPr>
  </w:style>
  <w:style w:type="table" w:styleId="TableGrid">
    <w:name w:val="Table Grid"/>
    <w:basedOn w:val="TableNormal"/>
    <w:uiPriority w:val="39"/>
    <w:rsid w:val="0043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67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6F"/>
    <w:rPr>
      <w:rFonts w:asciiTheme="majorHAnsi" w:eastAsiaTheme="majorEastAsia" w:hAnsiTheme="majorHAnsi" w:cstheme="majorBidi"/>
      <w:i/>
      <w:iCs/>
      <w:color w:val="A19300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6F"/>
    <w:rPr>
      <w:rFonts w:asciiTheme="majorHAnsi" w:eastAsiaTheme="majorEastAsia" w:hAnsiTheme="majorHAnsi" w:cstheme="majorBidi"/>
      <w:color w:val="A19300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6F"/>
    <w:rPr>
      <w:rFonts w:asciiTheme="majorHAnsi" w:eastAsiaTheme="majorEastAsia" w:hAnsiTheme="majorHAnsi" w:cstheme="majorBidi"/>
      <w:color w:val="6B620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6F"/>
    <w:rPr>
      <w:rFonts w:asciiTheme="majorHAnsi" w:eastAsiaTheme="majorEastAsia" w:hAnsiTheme="majorHAnsi" w:cstheme="majorBidi"/>
      <w:i/>
      <w:iCs/>
      <w:color w:val="6B6200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C47E5D"/>
    <w:pPr>
      <w:tabs>
        <w:tab w:val="left" w:pos="227"/>
        <w:tab w:val="right" w:pos="8125"/>
      </w:tabs>
      <w:spacing w:before="280" w:after="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semiHidden/>
    <w:rsid w:val="00C47E5D"/>
    <w:pPr>
      <w:tabs>
        <w:tab w:val="left" w:pos="567"/>
        <w:tab w:val="right" w:pos="8125"/>
      </w:tabs>
      <w:spacing w:after="0"/>
      <w:ind w:left="227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rsid w:val="00C47E5D"/>
    <w:pPr>
      <w:tabs>
        <w:tab w:val="left" w:pos="794"/>
      </w:tabs>
      <w:spacing w:after="0"/>
      <w:ind w:left="227"/>
    </w:pPr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C37451"/>
    <w:rPr>
      <w:vertAlign w:val="superscript"/>
    </w:rPr>
  </w:style>
  <w:style w:type="paragraph" w:styleId="List">
    <w:name w:val="List"/>
    <w:basedOn w:val="Normal"/>
    <w:uiPriority w:val="34"/>
    <w:qFormat/>
    <w:rsid w:val="00C37451"/>
    <w:pPr>
      <w:numPr>
        <w:numId w:val="2"/>
      </w:numPr>
      <w:contextualSpacing/>
    </w:pPr>
  </w:style>
  <w:style w:type="paragraph" w:customStyle="1" w:styleId="Bildetekstutenlinje">
    <w:name w:val="Bildetekst uten linje"/>
    <w:basedOn w:val="Caption"/>
    <w:next w:val="Normal"/>
    <w:uiPriority w:val="35"/>
    <w:qFormat/>
    <w:rsid w:val="00235217"/>
    <w:pPr>
      <w:pBdr>
        <w:bottom w:val="none" w:sz="0" w:space="0" w:color="auto"/>
      </w:pBdr>
    </w:pPr>
  </w:style>
  <w:style w:type="table" w:customStyle="1" w:styleId="NHN">
    <w:name w:val="NHN"/>
    <w:basedOn w:val="TableNormal"/>
    <w:uiPriority w:val="99"/>
    <w:rsid w:val="003C74C1"/>
    <w:pPr>
      <w:spacing w:after="0" w:line="240" w:lineRule="auto"/>
    </w:pPr>
    <w:rPr>
      <w:sz w:val="18"/>
    </w:rPr>
    <w:tblPr>
      <w:tblStyleRowBandSize w:val="1"/>
      <w:tblBorders>
        <w:insideV w:val="single" w:sz="4" w:space="0" w:color="auto"/>
      </w:tblBorders>
      <w:tblCellMar>
        <w:top w:w="113" w:type="dxa"/>
        <w:bottom w:w="113" w:type="dxa"/>
      </w:tblCellMar>
    </w:tblPr>
    <w:tcPr>
      <w:shd w:val="clear" w:color="auto" w:fill="EAEBEE"/>
      <w:vAlign w:val="center"/>
    </w:tcPr>
    <w:tblStylePr w:type="firstRow">
      <w:pPr>
        <w:jc w:val="left"/>
      </w:pPr>
      <w:rPr>
        <w:caps/>
        <w:smallCaps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8606A"/>
      </w:tcPr>
    </w:tblStylePr>
    <w:tblStylePr w:type="band1Horz">
      <w:tblPr/>
      <w:tcPr>
        <w:shd w:val="clear" w:color="auto" w:fill="D0D3D8"/>
      </w:tcPr>
    </w:tblStylePr>
    <w:tblStylePr w:type="band2Horz">
      <w:tblPr/>
      <w:tcPr>
        <w:shd w:val="clear" w:color="auto" w:fill="EAEBEE"/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DF73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73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DF7322"/>
    <w:rPr>
      <w:vertAlign w:val="superscript"/>
    </w:rPr>
  </w:style>
  <w:style w:type="character" w:styleId="Hyperlink">
    <w:name w:val="Hyperlink"/>
    <w:basedOn w:val="DefaultParagraphFont"/>
    <w:rsid w:val="00EC3A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EC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rsid w:val="00EC3A4E"/>
    <w:rPr>
      <w:rFonts w:ascii="Arial Unicode MS" w:eastAsia="Arial Unicode MS" w:hAnsi="Arial Unicode MS" w:cs="Arial Unicode MS"/>
      <w:sz w:val="20"/>
      <w:szCs w:val="20"/>
      <w:lang w:eastAsia="nb-NO"/>
    </w:rPr>
  </w:style>
  <w:style w:type="character" w:customStyle="1" w:styleId="fladresse1">
    <w:name w:val="fladresse1"/>
    <w:basedOn w:val="DefaultParagraphFont"/>
    <w:rsid w:val="00EC3A4E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rejo@offline.no" TargetMode="External"/><Relationship Id="rId18" Type="http://schemas.openxmlformats.org/officeDocument/2006/relationships/hyperlink" Target="mailto:Gunn.omsorg@gammeltun.no" TargetMode="External"/><Relationship Id="rId26" Type="http://schemas.openxmlformats.org/officeDocument/2006/relationships/hyperlink" Target="mailto:Postmottak@balsam.no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katskin@noline.no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mailto:mayjon@downline.no" TargetMode="External"/><Relationship Id="rId25" Type="http://schemas.openxmlformats.org/officeDocument/2006/relationships/hyperlink" Target="mailto:Postmottak@balsam.n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itlin@highline.no" TargetMode="External"/><Relationship Id="rId20" Type="http://schemas.openxmlformats.org/officeDocument/2006/relationships/hyperlink" Target="mailto:info@gammeltun.n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Postmottak@kofri.no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ugsep@underline.no" TargetMode="External"/><Relationship Id="rId23" Type="http://schemas.openxmlformats.org/officeDocument/2006/relationships/hyperlink" Target="mailto:Postmottak@kofri.no" TargetMode="Externa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mailto:Mykke.plasme@downline.no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mako@bottomline.no" TargetMode="External"/><Relationship Id="rId22" Type="http://schemas.openxmlformats.org/officeDocument/2006/relationships/hyperlink" Target="mailto:vassen@quickline.no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HNPC\Maler\Norsk%20Helsenett\NHN_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428DE00A43440BB55E623CA935C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C5547-4801-4AD4-B08C-E9515E84E4AD}"/>
      </w:docPartPr>
      <w:docPartBody>
        <w:p w:rsidR="00E74BB3" w:rsidRDefault="000B6307">
          <w:pPr>
            <w:pStyle w:val="BB428DE00A43440BB55E623CA935C2BD"/>
          </w:pPr>
          <w:r w:rsidRPr="0043674B">
            <w:rPr>
              <w:rStyle w:val="PlaceholderText"/>
              <w:color w:val="53606B"/>
            </w:rPr>
            <w:t>[Tittel]</w:t>
          </w:r>
        </w:p>
      </w:docPartBody>
    </w:docPart>
    <w:docPart>
      <w:docPartPr>
        <w:name w:val="34923A7EF955484C8A2A99C774291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4C3D-C849-47BA-8EA4-7EE2269A8D05}"/>
      </w:docPartPr>
      <w:docPartBody>
        <w:p w:rsidR="00E74BB3" w:rsidRDefault="000B6307">
          <w:pPr>
            <w:pStyle w:val="34923A7EF955484C8A2A99C774291372"/>
          </w:pPr>
          <w:r w:rsidRPr="0043674B">
            <w:rPr>
              <w:rStyle w:val="PlaceholderText"/>
              <w:color w:val="FFFFFF" w:themeColor="background1"/>
            </w:rPr>
            <w:t>[Undertittel]</w:t>
          </w:r>
        </w:p>
      </w:docPartBody>
    </w:docPart>
    <w:docPart>
      <w:docPartPr>
        <w:name w:val="2EF8CD02B5894AF8B9F211B616ED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852C2-8448-421F-8E5B-1329B17400B2}"/>
      </w:docPartPr>
      <w:docPartBody>
        <w:p w:rsidR="00E74BB3" w:rsidRDefault="000B6307">
          <w:pPr>
            <w:pStyle w:val="2EF8CD02B5894AF8B9F211B616EDF10A"/>
          </w:pPr>
          <w:r>
            <w:fldChar w:fldCharType="begin"/>
          </w:r>
          <w:r>
            <w:instrText xml:space="preserve"> CREATEDATE  \@ "dd.MM.yyyy"  \* MERGEFORMAT </w:instrText>
          </w:r>
          <w:r>
            <w:fldChar w:fldCharType="separate"/>
          </w:r>
          <w:r>
            <w:rPr>
              <w:noProof/>
            </w:rPr>
            <w:t>00.00.0000</w:t>
          </w:r>
          <w:r>
            <w:fldChar w:fldCharType="end"/>
          </w:r>
        </w:p>
      </w:docPartBody>
    </w:docPart>
    <w:docPart>
      <w:docPartPr>
        <w:name w:val="9A46872D9B2D41E29564AD086F8AA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0450F-572C-4469-9447-445952957B81}"/>
      </w:docPartPr>
      <w:docPartBody>
        <w:p w:rsidR="00E74BB3" w:rsidRDefault="000B6307">
          <w:pPr>
            <w:pStyle w:val="9A46872D9B2D41E29564AD086F8AA503"/>
          </w:pPr>
          <w:r w:rsidRPr="005E789A">
            <w:rPr>
              <w:rStyle w:val="PlaceholderText"/>
            </w:rPr>
            <w:t>Klikk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07"/>
    <w:rsid w:val="000B6307"/>
    <w:rsid w:val="00502A9A"/>
    <w:rsid w:val="00E7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428DE00A43440BB55E623CA935C2BD">
    <w:name w:val="BB428DE00A43440BB55E623CA935C2BD"/>
  </w:style>
  <w:style w:type="paragraph" w:customStyle="1" w:styleId="34923A7EF955484C8A2A99C774291372">
    <w:name w:val="34923A7EF955484C8A2A99C774291372"/>
  </w:style>
  <w:style w:type="paragraph" w:customStyle="1" w:styleId="2EF8CD02B5894AF8B9F211B616EDF10A">
    <w:name w:val="2EF8CD02B5894AF8B9F211B616EDF10A"/>
  </w:style>
  <w:style w:type="paragraph" w:customStyle="1" w:styleId="AD05610E7E8F4FE38DACAA7EAEF1CF95">
    <w:name w:val="AD05610E7E8F4FE38DACAA7EAEF1CF95"/>
  </w:style>
  <w:style w:type="paragraph" w:customStyle="1" w:styleId="9A46872D9B2D41E29564AD086F8AA503">
    <w:name w:val="9A46872D9B2D41E29564AD086F8AA503"/>
  </w:style>
  <w:style w:type="paragraph" w:customStyle="1" w:styleId="6CEF68428C7E4182B4D3C23AF90F9D76">
    <w:name w:val="6CEF68428C7E4182B4D3C23AF90F9D76"/>
  </w:style>
  <w:style w:type="paragraph" w:customStyle="1" w:styleId="4DF02F32463143EAAAD42C1ABF31A4B6">
    <w:name w:val="4DF02F32463143EAAAD42C1ABF31A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NH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8C600"/>
      </a:accent1>
      <a:accent2>
        <a:srgbClr val="97386F"/>
      </a:accent2>
      <a:accent3>
        <a:srgbClr val="9FA7AE"/>
      </a:accent3>
      <a:accent4>
        <a:srgbClr val="4D9D34"/>
      </a:accent4>
      <a:accent5>
        <a:srgbClr val="009972"/>
      </a:accent5>
      <a:accent6>
        <a:srgbClr val="7FC2B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85F6-1043-4EBF-97DB-462546C6303D}">
  <ds:schemaRefs/>
</ds:datastoreItem>
</file>

<file path=customXml/itemProps2.xml><?xml version="1.0" encoding="utf-8"?>
<ds:datastoreItem xmlns:ds="http://schemas.openxmlformats.org/officeDocument/2006/customXml" ds:itemID="{0A55F33A-0AF3-40F4-BBC3-3345B992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NHN_Rapport.dotx</Template>
  <TotalTime>24</TotalTime>
  <Pages>16</Pages>
  <Words>1312</Words>
  <Characters>6959</Characters>
  <Application>Microsoft Office Word</Application>
  <DocSecurity>0</DocSecurity>
  <PresentationFormat/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Norsk Helsenett</Company>
  <LinksUpToDate>false</LinksUpToDate>
  <CharactersWithSpaces>8255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Mandelid</dc:creator>
  <cp:keywords/>
  <dc:description>Template by addpoint.no</dc:description>
  <cp:lastModifiedBy>Thomas Mandelid</cp:lastModifiedBy>
  <cp:revision>5</cp:revision>
  <dcterms:created xsi:type="dcterms:W3CDTF">2016-04-01T06:23:00Z</dcterms:created>
  <dcterms:modified xsi:type="dcterms:W3CDTF">2016-04-01T06:56:00Z</dcterms:modified>
  <cp:category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